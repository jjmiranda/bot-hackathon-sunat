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D4726D" w:rsidRPr="00AD79B5" w14:paraId="4AADA5B4" w14:textId="77777777">
        <w:tc>
          <w:tcPr>
            <w:tcW w:w="965" w:type="dxa"/>
            <w:shd w:val="clear" w:color="auto" w:fill="3A3A3A" w:themeFill="text2"/>
          </w:tcPr>
          <w:p w14:paraId="3911D8F1" w14:textId="77777777" w:rsidR="00D4726D" w:rsidRPr="00AD79B5" w:rsidRDefault="00D4726D">
            <w:pPr>
              <w:spacing w:before="260"/>
              <w:rPr>
                <w:lang w:val="es-ES"/>
              </w:rPr>
            </w:pPr>
          </w:p>
        </w:tc>
        <w:tc>
          <w:tcPr>
            <w:tcW w:w="518" w:type="dxa"/>
          </w:tcPr>
          <w:p w14:paraId="7CBC571C" w14:textId="77777777" w:rsidR="00D4726D" w:rsidRPr="00AD79B5" w:rsidRDefault="00D4726D">
            <w:pPr>
              <w:spacing w:before="260"/>
              <w:rPr>
                <w:lang w:val="es-ES"/>
              </w:rPr>
            </w:pPr>
          </w:p>
        </w:tc>
        <w:tc>
          <w:tcPr>
            <w:tcW w:w="8581" w:type="dxa"/>
          </w:tcPr>
          <w:p w14:paraId="6066CAE6" w14:textId="77777777" w:rsidR="00D4726D" w:rsidRPr="00AD79B5" w:rsidRDefault="00876649">
            <w:pPr>
              <w:pStyle w:val="Title"/>
              <w:rPr>
                <w:lang w:val="es-ES"/>
              </w:rPr>
            </w:pPr>
            <w:r w:rsidRPr="00AD79B5">
              <w:rPr>
                <w:lang w:val="es-ES"/>
              </w:rPr>
              <w:t xml:space="preserve">Informe final de entrega </w:t>
            </w:r>
          </w:p>
          <w:p w14:paraId="6282D1F6" w14:textId="77777777" w:rsidR="00D4726D" w:rsidRPr="00AD79B5" w:rsidRDefault="00876649">
            <w:pPr>
              <w:pStyle w:val="Subtitle"/>
              <w:rPr>
                <w:lang w:val="es-ES"/>
              </w:rPr>
            </w:pPr>
            <w:r w:rsidRPr="00AD79B5">
              <w:rPr>
                <w:lang w:val="es-ES"/>
              </w:rPr>
              <w:t>SOLUCIÓN PAR</w:t>
            </w:r>
            <w:r w:rsidR="00366BFE">
              <w:rPr>
                <w:lang w:val="es-ES"/>
              </w:rPr>
              <w:t>A</w:t>
            </w:r>
            <w:r w:rsidRPr="00AD79B5">
              <w:rPr>
                <w:lang w:val="es-ES"/>
              </w:rPr>
              <w:t xml:space="preserve"> QUE LOS CONTRIBUYENTES PUEDAN EMITIR UN COMPROBANTE DE PAGO Y GENERAR INFORMACIÓN DE GESTIÓN</w:t>
            </w:r>
          </w:p>
          <w:p w14:paraId="4FBDC699" w14:textId="77777777" w:rsidR="00876649" w:rsidRPr="00AD79B5" w:rsidRDefault="00876649">
            <w:pPr>
              <w:pStyle w:val="Subtitle"/>
              <w:rPr>
                <w:lang w:val="es-ES"/>
              </w:rPr>
            </w:pPr>
          </w:p>
          <w:p w14:paraId="3E78BB91" w14:textId="77777777" w:rsidR="00876649" w:rsidRPr="00AD79B5" w:rsidRDefault="00876649">
            <w:pPr>
              <w:pStyle w:val="Subtitle"/>
              <w:rPr>
                <w:lang w:val="es-ES"/>
              </w:rPr>
            </w:pPr>
          </w:p>
          <w:p w14:paraId="38C0774D" w14:textId="77777777" w:rsidR="00876649" w:rsidRPr="00AD79B5" w:rsidRDefault="00876649">
            <w:pPr>
              <w:pStyle w:val="Subtitle"/>
              <w:rPr>
                <w:lang w:val="es-ES"/>
              </w:rPr>
            </w:pPr>
          </w:p>
        </w:tc>
      </w:tr>
    </w:tbl>
    <w:p w14:paraId="02BAD757" w14:textId="77777777" w:rsidR="00D4726D" w:rsidRPr="00AD79B5" w:rsidRDefault="00876649" w:rsidP="00876649">
      <w:pPr>
        <w:pStyle w:val="Title"/>
        <w:rPr>
          <w:sz w:val="48"/>
          <w:szCs w:val="48"/>
          <w:lang w:val="es-ES"/>
        </w:rPr>
      </w:pPr>
      <w:r w:rsidRPr="00AD79B5">
        <w:rPr>
          <w:sz w:val="48"/>
          <w:szCs w:val="48"/>
          <w:lang w:val="es-ES"/>
        </w:rPr>
        <w:t>Solución desarrollada en la Hackathon de la SUNAT que quedo en segundo puesto.</w:t>
      </w:r>
    </w:p>
    <w:p w14:paraId="54E3DC20" w14:textId="77777777" w:rsidR="00876649" w:rsidRPr="00AD79B5" w:rsidRDefault="00876649" w:rsidP="00876649">
      <w:pPr>
        <w:rPr>
          <w:rFonts w:asciiTheme="majorHAnsi" w:eastAsiaTheme="majorEastAsia" w:hAnsiTheme="majorHAnsi" w:cstheme="majorBidi"/>
          <w:b/>
          <w:caps/>
          <w:sz w:val="50"/>
          <w:szCs w:val="32"/>
          <w:lang w:val="es-ES"/>
        </w:rPr>
      </w:pPr>
    </w:p>
    <w:p w14:paraId="4480A852" w14:textId="7AA27663" w:rsidR="00876649" w:rsidRPr="00AD79B5" w:rsidRDefault="001926A1" w:rsidP="00876649">
      <w:pPr>
        <w:rPr>
          <w:rFonts w:asciiTheme="majorHAnsi" w:eastAsiaTheme="majorEastAsia" w:hAnsiTheme="majorHAnsi" w:cstheme="majorBidi"/>
          <w:b/>
          <w:caps/>
          <w:sz w:val="50"/>
          <w:szCs w:val="32"/>
          <w:lang w:val="es-ES"/>
        </w:rPr>
      </w:pPr>
      <w:r w:rsidRPr="001926A1">
        <w:rPr>
          <w:rFonts w:asciiTheme="majorHAnsi" w:eastAsiaTheme="majorEastAsia" w:hAnsiTheme="majorHAnsi" w:cstheme="majorBidi"/>
          <w:b/>
          <w:caps/>
          <w:sz w:val="50"/>
          <w:szCs w:val="32"/>
          <w:lang w:val="es-ES"/>
        </w:rPr>
        <w:t>Orden de Servicio N° 2018S04590</w:t>
      </w:r>
      <w:bookmarkStart w:id="0" w:name="_GoBack"/>
      <w:bookmarkEnd w:id="0"/>
    </w:p>
    <w:p w14:paraId="16C62377" w14:textId="77777777" w:rsidR="007C2EE7" w:rsidRPr="00AD79B5" w:rsidRDefault="007C2EE7" w:rsidP="00876649">
      <w:pPr>
        <w:rPr>
          <w:rFonts w:asciiTheme="majorHAnsi" w:eastAsiaTheme="majorEastAsia" w:hAnsiTheme="majorHAnsi" w:cstheme="majorBidi"/>
          <w:b/>
          <w:caps/>
          <w:sz w:val="50"/>
          <w:szCs w:val="32"/>
          <w:lang w:val="es-ES"/>
        </w:rPr>
      </w:pPr>
    </w:p>
    <w:p w14:paraId="4A4B3F42" w14:textId="77777777" w:rsidR="007C2EE7" w:rsidRPr="00AD79B5" w:rsidRDefault="007C2EE7" w:rsidP="00876649">
      <w:pPr>
        <w:rPr>
          <w:rFonts w:asciiTheme="majorHAnsi" w:eastAsiaTheme="majorEastAsia" w:hAnsiTheme="majorHAnsi" w:cstheme="majorBidi"/>
          <w:b/>
          <w:caps/>
          <w:sz w:val="50"/>
          <w:szCs w:val="32"/>
          <w:lang w:val="es-ES"/>
        </w:rPr>
      </w:pPr>
    </w:p>
    <w:p w14:paraId="43C69534" w14:textId="77777777" w:rsidR="00876649" w:rsidRPr="00AD79B5" w:rsidRDefault="00876649" w:rsidP="00876649">
      <w:pPr>
        <w:pStyle w:val="Title"/>
        <w:rPr>
          <w:sz w:val="56"/>
          <w:lang w:val="es-ES"/>
        </w:rPr>
      </w:pPr>
      <w:r w:rsidRPr="00AD79B5">
        <w:rPr>
          <w:sz w:val="56"/>
          <w:lang w:val="es-ES"/>
        </w:rPr>
        <w:t>Lider del equipo:</w:t>
      </w:r>
    </w:p>
    <w:p w14:paraId="3456B7A5" w14:textId="77777777" w:rsidR="00876649" w:rsidRPr="00AD79B5" w:rsidRDefault="00876649" w:rsidP="007C2EE7">
      <w:pPr>
        <w:pStyle w:val="Title"/>
        <w:rPr>
          <w:sz w:val="56"/>
          <w:lang w:val="es-ES"/>
        </w:rPr>
      </w:pPr>
      <w:r w:rsidRPr="00AD79B5">
        <w:rPr>
          <w:sz w:val="56"/>
          <w:lang w:val="es-ES"/>
        </w:rPr>
        <w:t>Juan José Miranda del Solar</w:t>
      </w:r>
      <w:r w:rsidRPr="00AD79B5">
        <w:rPr>
          <w:lang w:val="es-ES"/>
        </w:rPr>
        <w:br w:type="page"/>
      </w:r>
    </w:p>
    <w:p w14:paraId="7DD000EA" w14:textId="77777777" w:rsidR="00D4726D" w:rsidRPr="00AD79B5" w:rsidRDefault="00EA7843">
      <w:pPr>
        <w:pStyle w:val="Heading1"/>
        <w:rPr>
          <w:lang w:val="es-ES"/>
        </w:rPr>
      </w:pPr>
      <w:r w:rsidRPr="00AD79B5">
        <w:rPr>
          <w:lang w:val="es-ES"/>
        </w:rPr>
        <w:lastRenderedPageBreak/>
        <w:t>contexto</w:t>
      </w:r>
    </w:p>
    <w:p w14:paraId="2FC01841" w14:textId="77777777" w:rsidR="00D4726D" w:rsidRPr="00AD79B5" w:rsidRDefault="00EA7843">
      <w:pPr>
        <w:rPr>
          <w:lang w:val="es-ES"/>
        </w:rPr>
      </w:pPr>
      <w:r w:rsidRPr="00AD79B5">
        <w:rPr>
          <w:lang w:val="es-ES"/>
        </w:rPr>
        <w:t>La presente solución fue desarrollada en el marco de la Hackathon convocada por la SUNAT, evento en el cual se convoca a programadores para desarrollar soluciones informáticas de forma colaborativa en un plazo de 24 a 48 horas como parte de un equipo.</w:t>
      </w:r>
    </w:p>
    <w:p w14:paraId="776F4A34" w14:textId="77777777" w:rsidR="00EA7843" w:rsidRPr="00AD79B5" w:rsidRDefault="00EA7843">
      <w:pPr>
        <w:rPr>
          <w:lang w:val="es-ES"/>
        </w:rPr>
      </w:pPr>
      <w:r w:rsidRPr="00AD79B5">
        <w:rPr>
          <w:lang w:val="es-ES"/>
        </w:rPr>
        <w:t>En nuestro caso nos presentamos como un equipo, siendo los integrantes los siguientes:</w:t>
      </w:r>
    </w:p>
    <w:p w14:paraId="037EAFDF" w14:textId="77777777" w:rsidR="00EA7843" w:rsidRPr="00AD79B5" w:rsidRDefault="00EA7843" w:rsidP="00EA7843">
      <w:pPr>
        <w:numPr>
          <w:ilvl w:val="0"/>
          <w:numId w:val="11"/>
        </w:numPr>
        <w:rPr>
          <w:lang w:val="es-ES"/>
        </w:rPr>
      </w:pPr>
      <w:r w:rsidRPr="00AD79B5">
        <w:rPr>
          <w:lang w:val="es-ES"/>
        </w:rPr>
        <w:t>Juan José Miranda del Solar - Lider</w:t>
      </w:r>
    </w:p>
    <w:p w14:paraId="2E2D9E9B" w14:textId="77777777" w:rsidR="00EA7843" w:rsidRPr="00AD79B5" w:rsidRDefault="00EA7843" w:rsidP="00EA7843">
      <w:pPr>
        <w:numPr>
          <w:ilvl w:val="0"/>
          <w:numId w:val="11"/>
        </w:numPr>
        <w:rPr>
          <w:lang w:val="es-ES"/>
        </w:rPr>
      </w:pPr>
      <w:r w:rsidRPr="00AD79B5">
        <w:rPr>
          <w:lang w:val="es-ES"/>
        </w:rPr>
        <w:t>Alonso Rejas</w:t>
      </w:r>
    </w:p>
    <w:p w14:paraId="272A7AAD" w14:textId="77777777" w:rsidR="00EA7843" w:rsidRPr="00AD79B5" w:rsidRDefault="00EA7843" w:rsidP="00EA7843">
      <w:pPr>
        <w:numPr>
          <w:ilvl w:val="0"/>
          <w:numId w:val="11"/>
        </w:numPr>
        <w:rPr>
          <w:lang w:val="es-ES"/>
        </w:rPr>
      </w:pPr>
      <w:r w:rsidRPr="00AD79B5">
        <w:rPr>
          <w:lang w:val="es-ES"/>
        </w:rPr>
        <w:t>Manuel Hohagen Serpa</w:t>
      </w:r>
    </w:p>
    <w:p w14:paraId="23B0F493" w14:textId="77777777" w:rsidR="00EA7843" w:rsidRPr="00AD79B5" w:rsidRDefault="00EA7843" w:rsidP="00EA7843">
      <w:pPr>
        <w:numPr>
          <w:ilvl w:val="0"/>
          <w:numId w:val="11"/>
        </w:numPr>
        <w:rPr>
          <w:lang w:val="es-ES"/>
        </w:rPr>
      </w:pPr>
      <w:r w:rsidRPr="00AD79B5">
        <w:rPr>
          <w:lang w:val="es-ES"/>
        </w:rPr>
        <w:t>Victor David Ramos Brast</w:t>
      </w:r>
    </w:p>
    <w:p w14:paraId="56A367F1" w14:textId="77777777" w:rsidR="00EA7843" w:rsidRDefault="00EA7843" w:rsidP="00EA7843">
      <w:pPr>
        <w:numPr>
          <w:ilvl w:val="0"/>
          <w:numId w:val="11"/>
        </w:numPr>
        <w:rPr>
          <w:lang w:val="es-ES"/>
        </w:rPr>
      </w:pPr>
      <w:r w:rsidRPr="00AD79B5">
        <w:rPr>
          <w:lang w:val="es-ES"/>
        </w:rPr>
        <w:t xml:space="preserve">Roberto Principe </w:t>
      </w:r>
      <w:r w:rsidR="000C49C4">
        <w:rPr>
          <w:lang w:val="es-ES"/>
        </w:rPr>
        <w:t>–</w:t>
      </w:r>
      <w:r w:rsidRPr="00AD79B5">
        <w:rPr>
          <w:lang w:val="es-ES"/>
        </w:rPr>
        <w:t xml:space="preserve"> Documentador</w:t>
      </w:r>
    </w:p>
    <w:p w14:paraId="55D77FC3" w14:textId="77777777" w:rsidR="000C49C4" w:rsidRPr="00AD79B5" w:rsidRDefault="000C49C4" w:rsidP="000C49C4">
      <w:pPr>
        <w:rPr>
          <w:lang w:val="es-ES"/>
        </w:rPr>
      </w:pPr>
    </w:p>
    <w:p w14:paraId="474D354E" w14:textId="77777777" w:rsidR="002554BB" w:rsidRPr="00AD79B5" w:rsidRDefault="002554BB" w:rsidP="002554BB">
      <w:pPr>
        <w:pStyle w:val="Heading1"/>
        <w:rPr>
          <w:lang w:val="es-ES"/>
        </w:rPr>
      </w:pPr>
      <w:r w:rsidRPr="00AD79B5">
        <w:rPr>
          <w:lang w:val="es-ES"/>
        </w:rPr>
        <w:t>detalle de la solución</w:t>
      </w:r>
    </w:p>
    <w:p w14:paraId="7802C687" w14:textId="77777777" w:rsidR="002554BB" w:rsidRPr="00AD79B5" w:rsidRDefault="002554BB" w:rsidP="002554BB">
      <w:pPr>
        <w:rPr>
          <w:lang w:val="es-ES"/>
        </w:rPr>
      </w:pPr>
      <w:r w:rsidRPr="00AD79B5">
        <w:rPr>
          <w:lang w:val="es-ES"/>
        </w:rPr>
        <w:t>La solución consta de los siguiente componentes:</w:t>
      </w:r>
    </w:p>
    <w:p w14:paraId="1D87170A" w14:textId="77777777" w:rsidR="002554BB" w:rsidRPr="00AD79B5" w:rsidRDefault="002554BB" w:rsidP="002554BB">
      <w:pPr>
        <w:pStyle w:val="Heading2"/>
        <w:rPr>
          <w:lang w:val="es-ES"/>
        </w:rPr>
      </w:pPr>
      <w:r w:rsidRPr="00AD79B5">
        <w:rPr>
          <w:lang w:val="es-ES"/>
        </w:rPr>
        <w:t>Componente 1</w:t>
      </w:r>
    </w:p>
    <w:p w14:paraId="628BA6FC" w14:textId="77777777" w:rsidR="002554BB" w:rsidRPr="00AD79B5" w:rsidRDefault="002554BB" w:rsidP="002554BB">
      <w:pPr>
        <w:rPr>
          <w:lang w:val="es-ES"/>
        </w:rPr>
      </w:pPr>
      <w:r w:rsidRPr="00AD79B5">
        <w:rPr>
          <w:lang w:val="es-ES"/>
        </w:rPr>
        <w:t>Aplicación móvil iOS y Android para ser usada por parte de los comerciantes como por parte de los clientes.</w:t>
      </w:r>
    </w:p>
    <w:p w14:paraId="2291EEE9" w14:textId="77777777" w:rsidR="002554BB" w:rsidRPr="00AD79B5" w:rsidRDefault="002554BB" w:rsidP="002554BB">
      <w:pPr>
        <w:rPr>
          <w:lang w:val="es-ES"/>
        </w:rPr>
      </w:pPr>
      <w:r w:rsidRPr="00AD79B5">
        <w:rPr>
          <w:lang w:val="es-ES"/>
        </w:rPr>
        <w:t>Aplicación desarrollada sobre tecnología Ionic framework – Angular</w:t>
      </w:r>
    </w:p>
    <w:p w14:paraId="5387208F" w14:textId="77777777" w:rsidR="002554BB" w:rsidRPr="00AD79B5" w:rsidRDefault="002554BB" w:rsidP="002554BB">
      <w:pPr>
        <w:pStyle w:val="Heading2"/>
        <w:rPr>
          <w:lang w:val="es-ES"/>
        </w:rPr>
      </w:pPr>
      <w:r w:rsidRPr="00AD79B5">
        <w:rPr>
          <w:lang w:val="es-ES"/>
        </w:rPr>
        <w:t>Componente 2</w:t>
      </w:r>
    </w:p>
    <w:p w14:paraId="01F8E578" w14:textId="77777777" w:rsidR="002554BB" w:rsidRPr="00AD79B5" w:rsidRDefault="002554BB" w:rsidP="002554BB">
      <w:pPr>
        <w:rPr>
          <w:lang w:val="es-ES"/>
        </w:rPr>
      </w:pPr>
      <w:r w:rsidRPr="00AD79B5">
        <w:rPr>
          <w:lang w:val="es-ES"/>
        </w:rPr>
        <w:t>Backend de la solución desarrollado sobre tecnología Python a la cual se conecta la app móvil y el chat bot desarrollado sobre la billetera Ethereum Toshi para la ejecucución de los pagos de los comprobantes.</w:t>
      </w:r>
    </w:p>
    <w:p w14:paraId="4487E610" w14:textId="77777777" w:rsidR="002554BB" w:rsidRPr="00AD79B5" w:rsidRDefault="002554BB" w:rsidP="002554BB">
      <w:pPr>
        <w:pStyle w:val="Heading2"/>
        <w:rPr>
          <w:lang w:val="es-ES"/>
        </w:rPr>
      </w:pPr>
      <w:r w:rsidRPr="00AD79B5">
        <w:rPr>
          <w:lang w:val="es-ES"/>
        </w:rPr>
        <w:lastRenderedPageBreak/>
        <w:t>Componente 3:</w:t>
      </w:r>
    </w:p>
    <w:p w14:paraId="2C91D9DE" w14:textId="77777777" w:rsidR="002554BB" w:rsidRPr="00AD79B5" w:rsidRDefault="00E41123" w:rsidP="002554BB">
      <w:pPr>
        <w:rPr>
          <w:lang w:val="es-ES"/>
        </w:rPr>
      </w:pPr>
      <w:r w:rsidRPr="00AD79B5">
        <w:rPr>
          <w:lang w:val="es-ES"/>
        </w:rPr>
        <w:t>Chat bot desarrollado en NodeJS</w:t>
      </w:r>
      <w:r w:rsidR="002554BB" w:rsidRPr="00AD79B5">
        <w:rPr>
          <w:lang w:val="es-ES"/>
        </w:rPr>
        <w:t xml:space="preserve"> bajo el estándar de bots de la billetera móvil </w:t>
      </w:r>
      <w:r w:rsidRPr="00AD79B5">
        <w:rPr>
          <w:lang w:val="es-ES"/>
        </w:rPr>
        <w:t xml:space="preserve">de la red blockchain de Etherum llamada </w:t>
      </w:r>
      <w:r w:rsidR="002554BB" w:rsidRPr="00AD79B5">
        <w:rPr>
          <w:lang w:val="es-ES"/>
        </w:rPr>
        <w:t>Toshi</w:t>
      </w:r>
      <w:r w:rsidRPr="00AD79B5">
        <w:rPr>
          <w:lang w:val="es-ES"/>
        </w:rPr>
        <w:t>, tanto para iOS como para Android - ToshiAPP</w:t>
      </w:r>
    </w:p>
    <w:p w14:paraId="725FF343" w14:textId="77777777" w:rsidR="00E41123" w:rsidRPr="00AD79B5" w:rsidRDefault="00E41123" w:rsidP="00E41123">
      <w:pPr>
        <w:pStyle w:val="Heading2"/>
        <w:rPr>
          <w:lang w:val="es-ES"/>
        </w:rPr>
      </w:pPr>
      <w:r w:rsidRPr="00AD79B5">
        <w:rPr>
          <w:lang w:val="es-ES"/>
        </w:rPr>
        <w:t>Componente 4:</w:t>
      </w:r>
    </w:p>
    <w:p w14:paraId="66043478" w14:textId="77777777" w:rsidR="00E41123" w:rsidRPr="00AD79B5" w:rsidRDefault="00E41123" w:rsidP="002554BB">
      <w:pPr>
        <w:rPr>
          <w:lang w:val="es-ES"/>
        </w:rPr>
      </w:pPr>
      <w:r w:rsidRPr="00AD79B5">
        <w:rPr>
          <w:lang w:val="es-ES"/>
        </w:rPr>
        <w:t>El módulo facturador que se encarga de descargar la información dejada por el backend para generar el documento electrónico contra los servicios de SUNAT. Este módulo está desarrollado en Java.</w:t>
      </w:r>
    </w:p>
    <w:p w14:paraId="4A5DC56C" w14:textId="77777777" w:rsidR="00E41123" w:rsidRPr="00AD79B5" w:rsidRDefault="00E41123" w:rsidP="00E41123">
      <w:pPr>
        <w:pStyle w:val="Heading2"/>
        <w:rPr>
          <w:lang w:val="es-ES"/>
        </w:rPr>
      </w:pPr>
      <w:r w:rsidRPr="00AD79B5">
        <w:rPr>
          <w:lang w:val="es-ES"/>
        </w:rPr>
        <w:t>Componente 5:</w:t>
      </w:r>
    </w:p>
    <w:p w14:paraId="0A6B944F" w14:textId="77777777" w:rsidR="00E41123" w:rsidRPr="00AD79B5" w:rsidRDefault="00E41123" w:rsidP="002554BB">
      <w:pPr>
        <w:rPr>
          <w:lang w:val="es-ES"/>
        </w:rPr>
      </w:pPr>
      <w:r w:rsidRPr="00AD79B5">
        <w:rPr>
          <w:lang w:val="es-ES"/>
        </w:rPr>
        <w:t>El módulo contable. Módulo que genera los libros contables electrónicos en base a la data almacenada por el backend en la base de datos de este componente.</w:t>
      </w:r>
    </w:p>
    <w:p w14:paraId="5C254688" w14:textId="77777777" w:rsidR="00E41123" w:rsidRPr="00AD79B5" w:rsidRDefault="00E41123" w:rsidP="00E41123">
      <w:pPr>
        <w:pStyle w:val="Heading2"/>
        <w:rPr>
          <w:lang w:val="es-ES"/>
        </w:rPr>
      </w:pPr>
      <w:r w:rsidRPr="00AD79B5">
        <w:rPr>
          <w:lang w:val="es-ES"/>
        </w:rPr>
        <w:t>Diagrama de secuencia de los componentes:</w:t>
      </w:r>
    </w:p>
    <w:p w14:paraId="1D0FB337" w14:textId="77777777" w:rsidR="00E41123" w:rsidRPr="00AD79B5" w:rsidRDefault="00E41123" w:rsidP="002554BB">
      <w:pPr>
        <w:rPr>
          <w:lang w:val="es-ES"/>
        </w:rPr>
      </w:pPr>
      <w:r w:rsidRPr="00AD79B5">
        <w:rPr>
          <w:lang w:val="es-ES"/>
        </w:rPr>
        <w:t>Los componentes desarrollados en la hackathon actúan de la siguiente manera:</w:t>
      </w:r>
    </w:p>
    <w:p w14:paraId="7E5AF65B" w14:textId="77777777" w:rsidR="00E41123" w:rsidRPr="00E41123" w:rsidRDefault="00E41123" w:rsidP="00E41123">
      <w:pPr>
        <w:spacing w:after="0" w:line="240" w:lineRule="auto"/>
        <w:jc w:val="center"/>
        <w:rPr>
          <w:rFonts w:ascii="Times New Roman" w:eastAsia="Times New Roman" w:hAnsi="Times New Roman" w:cs="Times New Roman"/>
          <w:color w:val="auto"/>
          <w:sz w:val="24"/>
          <w:szCs w:val="24"/>
          <w:lang w:val="es-ES" w:eastAsia="en-US"/>
        </w:rPr>
      </w:pPr>
      <w:r w:rsidRPr="00E41123">
        <w:rPr>
          <w:rFonts w:ascii="Times New Roman" w:eastAsia="Times New Roman" w:hAnsi="Times New Roman" w:cs="Times New Roman"/>
          <w:color w:val="auto"/>
          <w:sz w:val="24"/>
          <w:szCs w:val="24"/>
          <w:lang w:val="es-ES" w:eastAsia="en-US"/>
        </w:rPr>
        <w:fldChar w:fldCharType="begin"/>
      </w:r>
      <w:r w:rsidRPr="00E41123">
        <w:rPr>
          <w:rFonts w:ascii="Times New Roman" w:eastAsia="Times New Roman" w:hAnsi="Times New Roman" w:cs="Times New Roman"/>
          <w:color w:val="auto"/>
          <w:sz w:val="24"/>
          <w:szCs w:val="24"/>
          <w:lang w:val="es-ES" w:eastAsia="en-US"/>
        </w:rPr>
        <w:instrText xml:space="preserve"> INCLUDEPICTURE "https://raw.githubusercontent.com/jjmiranda/bot-hackathon-sunat/master/docs/images/diagramsecuence.png" \* MERGEFORMATINET </w:instrText>
      </w:r>
      <w:r w:rsidRPr="00E41123">
        <w:rPr>
          <w:rFonts w:ascii="Times New Roman" w:eastAsia="Times New Roman" w:hAnsi="Times New Roman" w:cs="Times New Roman"/>
          <w:color w:val="auto"/>
          <w:sz w:val="24"/>
          <w:szCs w:val="24"/>
          <w:lang w:val="es-ES" w:eastAsia="en-US"/>
        </w:rPr>
        <w:fldChar w:fldCharType="separate"/>
      </w:r>
      <w:r w:rsidRPr="00AD79B5">
        <w:rPr>
          <w:rFonts w:ascii="Times New Roman" w:eastAsia="Times New Roman" w:hAnsi="Times New Roman" w:cs="Times New Roman"/>
          <w:noProof/>
          <w:color w:val="auto"/>
          <w:sz w:val="24"/>
          <w:szCs w:val="24"/>
          <w:lang w:val="es-ES" w:eastAsia="en-US"/>
        </w:rPr>
        <w:drawing>
          <wp:inline distT="0" distB="0" distL="0" distR="0" wp14:anchorId="6B1AA442" wp14:editId="781C5FC0">
            <wp:extent cx="4907131" cy="4017524"/>
            <wp:effectExtent l="0" t="0" r="0" b="0"/>
            <wp:docPr id="2" name="Picture 2" descr="https://raw.githubusercontent.com/jjmiranda/bot-hackathon-sunat/master/docs/images/diagramsec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jmiranda/bot-hackathon-sunat/master/docs/images/diagramsec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588" cy="4073570"/>
                    </a:xfrm>
                    <a:prstGeom prst="rect">
                      <a:avLst/>
                    </a:prstGeom>
                    <a:noFill/>
                    <a:ln>
                      <a:noFill/>
                    </a:ln>
                  </pic:spPr>
                </pic:pic>
              </a:graphicData>
            </a:graphic>
          </wp:inline>
        </w:drawing>
      </w:r>
      <w:r w:rsidRPr="00E41123">
        <w:rPr>
          <w:rFonts w:ascii="Times New Roman" w:eastAsia="Times New Roman" w:hAnsi="Times New Roman" w:cs="Times New Roman"/>
          <w:color w:val="auto"/>
          <w:sz w:val="24"/>
          <w:szCs w:val="24"/>
          <w:lang w:val="es-ES" w:eastAsia="en-US"/>
        </w:rPr>
        <w:fldChar w:fldCharType="end"/>
      </w:r>
    </w:p>
    <w:p w14:paraId="02A9F5CD" w14:textId="77777777" w:rsidR="00E41123" w:rsidRPr="00AD79B5" w:rsidRDefault="00E41123" w:rsidP="002554BB">
      <w:pPr>
        <w:rPr>
          <w:lang w:val="es-ES"/>
        </w:rPr>
      </w:pPr>
    </w:p>
    <w:p w14:paraId="4D476CF3" w14:textId="77777777" w:rsidR="00EA7843" w:rsidRPr="00AD79B5" w:rsidRDefault="002554BB" w:rsidP="002554BB">
      <w:pPr>
        <w:pStyle w:val="Heading1"/>
        <w:rPr>
          <w:lang w:val="es-ES"/>
        </w:rPr>
      </w:pPr>
      <w:r w:rsidRPr="00AD79B5">
        <w:rPr>
          <w:lang w:val="es-ES"/>
        </w:rPr>
        <w:t>Componente 1</w:t>
      </w:r>
      <w:r w:rsidR="0085086C">
        <w:rPr>
          <w:lang w:val="es-ES"/>
        </w:rPr>
        <w:t>: App móvil</w:t>
      </w:r>
    </w:p>
    <w:p w14:paraId="482B77F4" w14:textId="77777777" w:rsidR="00D4726D" w:rsidRPr="00AD79B5" w:rsidRDefault="00E41123">
      <w:pPr>
        <w:rPr>
          <w:lang w:val="es-ES"/>
        </w:rPr>
      </w:pPr>
      <w:r w:rsidRPr="00AD79B5">
        <w:rPr>
          <w:lang w:val="es-ES"/>
        </w:rPr>
        <w:t xml:space="preserve">Es la aplicación móvil tanto para iOS y Android desarrollado sobre tecnología IONIC Framework </w:t>
      </w:r>
      <w:r w:rsidR="008F4F53" w:rsidRPr="00AD79B5">
        <w:rPr>
          <w:lang w:val="es-ES"/>
        </w:rPr>
        <w:t>&amp; Angular</w:t>
      </w:r>
      <w:r w:rsidR="00AD79B5" w:rsidRPr="00AD79B5">
        <w:rPr>
          <w:lang w:val="es-ES"/>
        </w:rPr>
        <w:t>.</w:t>
      </w:r>
    </w:p>
    <w:p w14:paraId="46A595AB" w14:textId="77777777" w:rsidR="00AD79B5" w:rsidRPr="00AD79B5" w:rsidRDefault="00AD79B5">
      <w:pPr>
        <w:rPr>
          <w:lang w:val="es-ES"/>
        </w:rPr>
      </w:pPr>
      <w:r w:rsidRPr="00AD79B5">
        <w:rPr>
          <w:lang w:val="es-ES"/>
        </w:rPr>
        <w:t>Usa el paquete de lectura de códigos de barras de IONIC para scanear el código de los productos al generar los comprobantes de pago, el detalle y el procedimiento de instalación se encuentra documentado aquí:</w:t>
      </w:r>
    </w:p>
    <w:p w14:paraId="596BACA4" w14:textId="77777777" w:rsidR="00AD79B5" w:rsidRPr="00AD79B5" w:rsidRDefault="005C538E" w:rsidP="00AD79B5">
      <w:pPr>
        <w:rPr>
          <w:lang w:val="es-ES"/>
        </w:rPr>
      </w:pPr>
      <w:hyperlink r:id="rId8" w:history="1">
        <w:r w:rsidR="00AD79B5" w:rsidRPr="00AD79B5">
          <w:rPr>
            <w:rStyle w:val="Hyperlink"/>
            <w:lang w:val="es-ES"/>
          </w:rPr>
          <w:t>https://www.techiediaries.com/barcode-qr-code-scanner-encoder-ionic-3/</w:t>
        </w:r>
      </w:hyperlink>
    </w:p>
    <w:p w14:paraId="12CB0285" w14:textId="77777777" w:rsidR="00AD79B5" w:rsidRPr="001926A1" w:rsidRDefault="00AD79B5" w:rsidP="00AD79B5">
      <w:r w:rsidRPr="001926A1">
        <w:t>ionic cordova plugin add phonegap-plugin-barcodescanner</w:t>
      </w:r>
    </w:p>
    <w:p w14:paraId="112C7439" w14:textId="77777777" w:rsidR="00AD79B5" w:rsidRPr="001926A1" w:rsidRDefault="00AD79B5" w:rsidP="00AD79B5">
      <w:r w:rsidRPr="001926A1">
        <w:t>npm install --save @ionic-native/barcode-scanner</w:t>
      </w:r>
    </w:p>
    <w:p w14:paraId="71736241" w14:textId="77777777" w:rsidR="00AD79B5" w:rsidRPr="00AD79B5" w:rsidRDefault="00AD79B5" w:rsidP="00AD79B5">
      <w:pPr>
        <w:rPr>
          <w:lang w:val="es-ES"/>
        </w:rPr>
      </w:pPr>
      <w:r w:rsidRPr="00AD79B5">
        <w:rPr>
          <w:lang w:val="es-ES"/>
        </w:rPr>
        <w:t>El código fuente del componente 1 se encuentra en este repositorio:</w:t>
      </w:r>
    </w:p>
    <w:p w14:paraId="728D569D" w14:textId="77777777" w:rsidR="00AD79B5" w:rsidRPr="00AD79B5" w:rsidRDefault="005C538E" w:rsidP="00AD79B5">
      <w:pPr>
        <w:rPr>
          <w:lang w:val="es-ES"/>
        </w:rPr>
      </w:pPr>
      <w:hyperlink r:id="rId9" w:history="1">
        <w:r w:rsidR="00AD79B5" w:rsidRPr="00AD79B5">
          <w:rPr>
            <w:rStyle w:val="Hyperlink"/>
            <w:lang w:val="es-ES"/>
          </w:rPr>
          <w:t>https://github.com/jjmiranda/bot-hackathon-sunat/tree/master/app-frontend-ionic</w:t>
        </w:r>
      </w:hyperlink>
    </w:p>
    <w:p w14:paraId="3340C0BE" w14:textId="77777777" w:rsidR="00AD79B5" w:rsidRPr="00AD79B5" w:rsidRDefault="00AD79B5" w:rsidP="00AD79B5">
      <w:pPr>
        <w:rPr>
          <w:lang w:val="es-ES"/>
        </w:rPr>
      </w:pPr>
      <w:r w:rsidRPr="00AD79B5">
        <w:rPr>
          <w:lang w:val="es-ES"/>
        </w:rPr>
        <w:t>Los prototipos de las pantallas usadas son las siguientes:</w:t>
      </w:r>
    </w:p>
    <w:p w14:paraId="562F0EAA" w14:textId="77777777" w:rsidR="00AD79B5" w:rsidRPr="00AD79B5" w:rsidRDefault="00AD79B5" w:rsidP="00AD79B5">
      <w:pPr>
        <w:jc w:val="center"/>
        <w:rPr>
          <w:lang w:val="es-ES"/>
        </w:rPr>
      </w:pPr>
      <w:r w:rsidRPr="00AD79B5">
        <w:rPr>
          <w:lang w:val="es-ES"/>
        </w:rPr>
        <w:fldChar w:fldCharType="begin"/>
      </w:r>
      <w:r w:rsidRPr="00AD79B5">
        <w:rPr>
          <w:lang w:val="es-ES"/>
        </w:rPr>
        <w:instrText xml:space="preserve"> INCLUDEPICTURE "https://github.com/jjmiranda/bot-hackathon-sunat/blob/master/docs/Prototipos.jpg?raw=true" \* MERGEFORMATINET </w:instrText>
      </w:r>
      <w:r w:rsidRPr="00AD79B5">
        <w:rPr>
          <w:lang w:val="es-ES"/>
        </w:rPr>
        <w:fldChar w:fldCharType="separate"/>
      </w:r>
      <w:r w:rsidRPr="00AD79B5">
        <w:rPr>
          <w:noProof/>
          <w:lang w:val="es-ES"/>
        </w:rPr>
        <w:drawing>
          <wp:inline distT="0" distB="0" distL="0" distR="0" wp14:anchorId="7392389D" wp14:editId="4B92E694">
            <wp:extent cx="4691324" cy="3501958"/>
            <wp:effectExtent l="0" t="0" r="0" b="3810"/>
            <wp:docPr id="3" name="Picture 3" descr="Prototi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ip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2135" cy="3569746"/>
                    </a:xfrm>
                    <a:prstGeom prst="rect">
                      <a:avLst/>
                    </a:prstGeom>
                    <a:noFill/>
                    <a:ln>
                      <a:noFill/>
                    </a:ln>
                  </pic:spPr>
                </pic:pic>
              </a:graphicData>
            </a:graphic>
          </wp:inline>
        </w:drawing>
      </w:r>
      <w:r w:rsidRPr="00AD79B5">
        <w:rPr>
          <w:lang w:val="es-ES"/>
        </w:rPr>
        <w:fldChar w:fldCharType="end"/>
      </w:r>
    </w:p>
    <w:p w14:paraId="66528132" w14:textId="77777777" w:rsidR="00AD79B5" w:rsidRPr="00AD79B5" w:rsidRDefault="00AD79B5" w:rsidP="00AD79B5">
      <w:pPr>
        <w:rPr>
          <w:lang w:val="es-ES"/>
        </w:rPr>
      </w:pPr>
      <w:r w:rsidRPr="00AD79B5">
        <w:rPr>
          <w:lang w:val="es-ES"/>
        </w:rPr>
        <w:lastRenderedPageBreak/>
        <w:t>El archive en formato Adobe Illustrator para cualquier modificación o mejora se encuentra disponible en la siguiente ruta:</w:t>
      </w:r>
    </w:p>
    <w:p w14:paraId="06335B85" w14:textId="77777777" w:rsidR="00AD79B5" w:rsidRDefault="005C538E" w:rsidP="00AD79B5">
      <w:pPr>
        <w:rPr>
          <w:lang w:val="es-ES"/>
        </w:rPr>
      </w:pPr>
      <w:hyperlink r:id="rId11" w:history="1">
        <w:r w:rsidR="00AD79B5" w:rsidRPr="00AD79B5">
          <w:rPr>
            <w:rStyle w:val="Hyperlink"/>
            <w:lang w:val="es-ES"/>
          </w:rPr>
          <w:t>https://github.com/jjmiranda/bot-hackathon-sunat/blob/master/docs/Prototipos.ai</w:t>
        </w:r>
      </w:hyperlink>
    </w:p>
    <w:p w14:paraId="7B4AB68F" w14:textId="77777777" w:rsidR="00AD79B5" w:rsidRDefault="00AD79B5" w:rsidP="00AD79B5">
      <w:pPr>
        <w:rPr>
          <w:lang w:val="es-ES"/>
        </w:rPr>
      </w:pPr>
      <w:r>
        <w:rPr>
          <w:lang w:val="es-ES"/>
        </w:rPr>
        <w:t>Directorio con los códigos fuentes:</w:t>
      </w:r>
    </w:p>
    <w:p w14:paraId="7C4A8375" w14:textId="77777777" w:rsidR="0085086C" w:rsidRPr="0085086C" w:rsidRDefault="0085086C" w:rsidP="0085086C">
      <w:r w:rsidRPr="0085086C">
        <w:t>config.xml</w:t>
      </w:r>
    </w:p>
    <w:p w14:paraId="51A214EA" w14:textId="77777777" w:rsidR="0085086C" w:rsidRPr="0085086C" w:rsidRDefault="0085086C" w:rsidP="0085086C">
      <w:r w:rsidRPr="0085086C">
        <w:t>ionic.config.json</w:t>
      </w:r>
    </w:p>
    <w:p w14:paraId="5209471F" w14:textId="77777777" w:rsidR="0085086C" w:rsidRPr="0085086C" w:rsidRDefault="0085086C" w:rsidP="0085086C">
      <w:r w:rsidRPr="0085086C">
        <w:t>package-lock.json</w:t>
      </w:r>
    </w:p>
    <w:p w14:paraId="48FA629A" w14:textId="77777777" w:rsidR="0085086C" w:rsidRPr="0085086C" w:rsidRDefault="0085086C" w:rsidP="0085086C">
      <w:r w:rsidRPr="0085086C">
        <w:t>package.json</w:t>
      </w:r>
    </w:p>
    <w:p w14:paraId="48A58ED4" w14:textId="77777777" w:rsidR="0085086C" w:rsidRPr="0085086C" w:rsidRDefault="0085086C" w:rsidP="0085086C">
      <w:r w:rsidRPr="0085086C">
        <w:t>resources/</w:t>
      </w:r>
    </w:p>
    <w:p w14:paraId="12652F8A" w14:textId="77777777" w:rsidR="0085086C" w:rsidRPr="0085086C" w:rsidRDefault="0085086C" w:rsidP="0085086C">
      <w:r w:rsidRPr="0085086C">
        <w:t>src/</w:t>
      </w:r>
    </w:p>
    <w:p w14:paraId="4EDD7069" w14:textId="77777777" w:rsidR="0085086C" w:rsidRPr="0085086C" w:rsidRDefault="0085086C" w:rsidP="0085086C">
      <w:r w:rsidRPr="0085086C">
        <w:t>tsconfig.json</w:t>
      </w:r>
    </w:p>
    <w:p w14:paraId="202E5D97" w14:textId="77777777" w:rsidR="0085086C" w:rsidRPr="0085086C" w:rsidRDefault="0085086C" w:rsidP="0085086C">
      <w:r w:rsidRPr="0085086C">
        <w:t>tslint.json</w:t>
      </w:r>
    </w:p>
    <w:p w14:paraId="2DC91D7C" w14:textId="77777777" w:rsidR="0085086C" w:rsidRPr="0085086C" w:rsidRDefault="0085086C" w:rsidP="0085086C">
      <w:r w:rsidRPr="0085086C">
        <w:t>typings/</w:t>
      </w:r>
    </w:p>
    <w:p w14:paraId="177CD74B" w14:textId="77777777" w:rsidR="00AD79B5" w:rsidRPr="001926A1" w:rsidRDefault="0085086C" w:rsidP="0085086C">
      <w:pPr>
        <w:rPr>
          <w:lang w:val="es-ES"/>
        </w:rPr>
      </w:pPr>
      <w:r w:rsidRPr="001926A1">
        <w:rPr>
          <w:lang w:val="es-ES"/>
        </w:rPr>
        <w:t>typings.json</w:t>
      </w:r>
    </w:p>
    <w:p w14:paraId="2B5C2965" w14:textId="77777777" w:rsidR="000C49C4" w:rsidRPr="001926A1" w:rsidRDefault="000C49C4" w:rsidP="0085086C">
      <w:pPr>
        <w:rPr>
          <w:lang w:val="es-ES"/>
        </w:rPr>
      </w:pPr>
    </w:p>
    <w:p w14:paraId="09ACD6AB" w14:textId="77777777" w:rsidR="00AD79B5" w:rsidRPr="0085086C" w:rsidRDefault="00AD79B5" w:rsidP="00AD79B5">
      <w:pPr>
        <w:pStyle w:val="Heading1"/>
        <w:rPr>
          <w:lang w:val="es-ES"/>
        </w:rPr>
      </w:pPr>
      <w:r w:rsidRPr="0085086C">
        <w:rPr>
          <w:lang w:val="es-ES"/>
        </w:rPr>
        <w:t>Co</w:t>
      </w:r>
      <w:r w:rsidR="0085086C" w:rsidRPr="0085086C">
        <w:rPr>
          <w:lang w:val="es-ES"/>
        </w:rPr>
        <w:t>mponente 2</w:t>
      </w:r>
      <w:r w:rsidR="0085086C">
        <w:rPr>
          <w:lang w:val="es-ES"/>
        </w:rPr>
        <w:t>: Backend</w:t>
      </w:r>
    </w:p>
    <w:p w14:paraId="46B422D5" w14:textId="77777777" w:rsidR="00AD79B5" w:rsidRDefault="0085086C" w:rsidP="00AD79B5">
      <w:pPr>
        <w:rPr>
          <w:lang w:val="es-ES"/>
        </w:rPr>
      </w:pPr>
      <w:r>
        <w:rPr>
          <w:lang w:val="es-ES"/>
        </w:rPr>
        <w:t>Es el backend integrador de todos los demás componentes de la solución.</w:t>
      </w:r>
    </w:p>
    <w:p w14:paraId="07A90E83" w14:textId="77777777" w:rsidR="0085086C" w:rsidRDefault="0085086C" w:rsidP="00AD79B5">
      <w:pPr>
        <w:rPr>
          <w:lang w:val="es-ES"/>
        </w:rPr>
      </w:pPr>
      <w:r>
        <w:rPr>
          <w:lang w:val="es-ES"/>
        </w:rPr>
        <w:t>El componente esta desarrollado como una aplicación Django sobre Python.</w:t>
      </w:r>
    </w:p>
    <w:p w14:paraId="7B9E75DA" w14:textId="77777777" w:rsidR="0085086C" w:rsidRDefault="0085086C" w:rsidP="00AD79B5">
      <w:pPr>
        <w:rPr>
          <w:lang w:val="es-ES"/>
        </w:rPr>
      </w:pPr>
      <w:r>
        <w:rPr>
          <w:lang w:val="es-ES"/>
        </w:rPr>
        <w:t>Este backend se conecta a tres bases de datos según el archivo de definición de setting que se encuentra en:</w:t>
      </w:r>
    </w:p>
    <w:p w14:paraId="091C2A3A" w14:textId="77777777" w:rsidR="0085086C" w:rsidRDefault="005C538E" w:rsidP="00AD79B5">
      <w:pPr>
        <w:rPr>
          <w:lang w:val="es-ES"/>
        </w:rPr>
      </w:pPr>
      <w:hyperlink r:id="rId12" w:history="1">
        <w:r w:rsidR="0085086C" w:rsidRPr="009C32EA">
          <w:rPr>
            <w:rStyle w:val="Hyperlink"/>
            <w:lang w:val="es-ES"/>
          </w:rPr>
          <w:t>https://github.com/jjmiranda/bot-hackathon-sunat/blob/master/backend2/sunat/sunat/settings.py</w:t>
        </w:r>
      </w:hyperlink>
    </w:p>
    <w:p w14:paraId="188CBAA1" w14:textId="77777777" w:rsidR="0085086C" w:rsidRDefault="0085086C" w:rsidP="00AD79B5">
      <w:pPr>
        <w:rPr>
          <w:lang w:val="es-ES"/>
        </w:rPr>
      </w:pPr>
      <w:r>
        <w:rPr>
          <w:lang w:val="es-ES"/>
        </w:rPr>
        <w:lastRenderedPageBreak/>
        <w:t>La base de datos principal a la cual accede el backend es la definida en “default”, por defecto debería de ser una base de datos con una carga inicial de datos del archivo dump que se encuentra en la siguiente ruta:</w:t>
      </w:r>
    </w:p>
    <w:p w14:paraId="69E077DF" w14:textId="77777777" w:rsidR="0085086C" w:rsidRDefault="005C538E" w:rsidP="00AD79B5">
      <w:pPr>
        <w:rPr>
          <w:lang w:val="es-ES"/>
        </w:rPr>
      </w:pPr>
      <w:hyperlink r:id="rId13" w:history="1">
        <w:r w:rsidR="00101FBB" w:rsidRPr="009C32EA">
          <w:rPr>
            <w:rStyle w:val="Hyperlink"/>
            <w:lang w:val="es-ES"/>
          </w:rPr>
          <w:t>https://github.com/jjmiranda/bot-hackathon-sunat/blob/master/backend2/sqlbackup.sql</w:t>
        </w:r>
      </w:hyperlink>
    </w:p>
    <w:p w14:paraId="6363877E" w14:textId="77777777" w:rsidR="00101FBB" w:rsidRDefault="00101FBB" w:rsidP="00AD79B5">
      <w:pPr>
        <w:rPr>
          <w:lang w:val="es-ES"/>
        </w:rPr>
      </w:pPr>
      <w:r>
        <w:rPr>
          <w:lang w:val="es-ES"/>
        </w:rPr>
        <w:t>Este dump crea y puebla la base de datos con la data inicial de la aplicación.</w:t>
      </w:r>
    </w:p>
    <w:p w14:paraId="7C51D2AC" w14:textId="77777777" w:rsidR="00101FBB" w:rsidRDefault="00101FBB" w:rsidP="00AD79B5">
      <w:pPr>
        <w:rPr>
          <w:lang w:val="es-ES"/>
        </w:rPr>
      </w:pPr>
      <w:r>
        <w:rPr>
          <w:lang w:val="es-ES"/>
        </w:rPr>
        <w:t>El usuario del Django ADMIN creado es:</w:t>
      </w:r>
    </w:p>
    <w:p w14:paraId="6A0C11E2" w14:textId="77777777" w:rsidR="00101FBB" w:rsidRDefault="00101FBB" w:rsidP="00AD79B5">
      <w:pPr>
        <w:rPr>
          <w:lang w:val="es-ES"/>
        </w:rPr>
      </w:pPr>
      <w:r>
        <w:rPr>
          <w:lang w:val="es-ES"/>
        </w:rPr>
        <w:t>Usuario: admin</w:t>
      </w:r>
    </w:p>
    <w:p w14:paraId="6C16FF9D" w14:textId="77777777" w:rsidR="00101FBB" w:rsidRDefault="00101FBB" w:rsidP="00AD79B5">
      <w:pPr>
        <w:rPr>
          <w:lang w:val="es-ES"/>
        </w:rPr>
      </w:pPr>
      <w:r>
        <w:rPr>
          <w:lang w:val="es-ES"/>
        </w:rPr>
        <w:t>Clave: Magia 2015</w:t>
      </w:r>
    </w:p>
    <w:p w14:paraId="4959152F" w14:textId="77777777" w:rsidR="00101FBB" w:rsidRDefault="00101FBB" w:rsidP="00AD79B5">
      <w:pPr>
        <w:rPr>
          <w:lang w:val="es-ES"/>
        </w:rPr>
      </w:pPr>
      <w:r>
        <w:rPr>
          <w:lang w:val="es-ES"/>
        </w:rPr>
        <w:t>La base de datos “facturación” y “contabilidad” son las proporcionadas por el proveedor de factura electrónica para generar el comprobante de pago electrónico y los libros de contabilidad respectivamente.</w:t>
      </w:r>
    </w:p>
    <w:p w14:paraId="798E7C52" w14:textId="77777777" w:rsidR="00101FBB" w:rsidRDefault="00101FBB" w:rsidP="00AD79B5">
      <w:pPr>
        <w:rPr>
          <w:lang w:val="es-ES"/>
        </w:rPr>
      </w:pPr>
      <w:r>
        <w:rPr>
          <w:lang w:val="es-ES"/>
        </w:rPr>
        <w:t>El detalle del atributo DATABASES del archivo settings.py es el siguiente:</w:t>
      </w:r>
    </w:p>
    <w:p w14:paraId="6A44443B" w14:textId="77777777" w:rsidR="0085086C" w:rsidRPr="0085086C" w:rsidRDefault="0085086C" w:rsidP="0085086C">
      <w:pPr>
        <w:rPr>
          <w:rFonts w:ascii="Consolas" w:hAnsi="Consolas" w:cs="Consolas"/>
          <w:lang w:val="es-ES"/>
        </w:rPr>
      </w:pPr>
      <w:r w:rsidRPr="0085086C">
        <w:rPr>
          <w:rFonts w:ascii="Consolas" w:hAnsi="Consolas" w:cs="Consolas"/>
          <w:lang w:val="es-ES"/>
        </w:rPr>
        <w:t>DATABASES = {</w:t>
      </w:r>
    </w:p>
    <w:p w14:paraId="57FA81BF" w14:textId="77777777" w:rsidR="0085086C" w:rsidRPr="0085086C" w:rsidRDefault="0085086C" w:rsidP="0085086C">
      <w:pPr>
        <w:rPr>
          <w:rFonts w:ascii="Consolas" w:hAnsi="Consolas" w:cs="Consolas"/>
          <w:lang w:val="es-ES"/>
        </w:rPr>
      </w:pPr>
      <w:r w:rsidRPr="0085086C">
        <w:rPr>
          <w:rFonts w:ascii="Consolas" w:hAnsi="Consolas" w:cs="Consolas"/>
          <w:lang w:val="es-ES"/>
        </w:rPr>
        <w:t xml:space="preserve">    'default': {</w:t>
      </w:r>
    </w:p>
    <w:p w14:paraId="40504EF5" w14:textId="77777777" w:rsidR="0085086C" w:rsidRPr="001926A1" w:rsidRDefault="0085086C" w:rsidP="0085086C">
      <w:pPr>
        <w:rPr>
          <w:rFonts w:ascii="Consolas" w:hAnsi="Consolas" w:cs="Consolas"/>
        </w:rPr>
      </w:pPr>
      <w:r w:rsidRPr="0085086C">
        <w:rPr>
          <w:rFonts w:ascii="Consolas" w:hAnsi="Consolas" w:cs="Consolas"/>
          <w:lang w:val="es-ES"/>
        </w:rPr>
        <w:t xml:space="preserve">        </w:t>
      </w:r>
      <w:r w:rsidRPr="001926A1">
        <w:rPr>
          <w:rFonts w:ascii="Consolas" w:hAnsi="Consolas" w:cs="Consolas"/>
        </w:rPr>
        <w:t>'ENGINE': 'django.db.backends.mysql',</w:t>
      </w:r>
    </w:p>
    <w:p w14:paraId="63F1ED49" w14:textId="77777777" w:rsidR="0085086C" w:rsidRPr="0085086C" w:rsidRDefault="0085086C" w:rsidP="0085086C">
      <w:pPr>
        <w:rPr>
          <w:rFonts w:ascii="Consolas" w:hAnsi="Consolas" w:cs="Consolas"/>
        </w:rPr>
      </w:pPr>
      <w:r w:rsidRPr="001926A1">
        <w:rPr>
          <w:rFonts w:ascii="Consolas" w:hAnsi="Consolas" w:cs="Consolas"/>
        </w:rPr>
        <w:t xml:space="preserve">        </w:t>
      </w:r>
      <w:r w:rsidRPr="0085086C">
        <w:rPr>
          <w:rFonts w:ascii="Consolas" w:hAnsi="Consolas" w:cs="Consolas"/>
        </w:rPr>
        <w:t>'NAME': 'sunat2',</w:t>
      </w:r>
    </w:p>
    <w:p w14:paraId="5328F305" w14:textId="77777777" w:rsidR="0085086C" w:rsidRPr="0085086C" w:rsidRDefault="0085086C" w:rsidP="0085086C">
      <w:pPr>
        <w:rPr>
          <w:rFonts w:ascii="Consolas" w:hAnsi="Consolas" w:cs="Consolas"/>
        </w:rPr>
      </w:pPr>
      <w:r w:rsidRPr="0085086C">
        <w:rPr>
          <w:rFonts w:ascii="Consolas" w:hAnsi="Consolas" w:cs="Consolas"/>
        </w:rPr>
        <w:t xml:space="preserve">        'USER': 'usr_sunat',</w:t>
      </w:r>
    </w:p>
    <w:p w14:paraId="64FFD710" w14:textId="77777777" w:rsidR="0085086C" w:rsidRPr="0085086C" w:rsidRDefault="0085086C" w:rsidP="0085086C">
      <w:pPr>
        <w:rPr>
          <w:rFonts w:ascii="Consolas" w:hAnsi="Consolas" w:cs="Consolas"/>
        </w:rPr>
      </w:pPr>
      <w:r w:rsidRPr="0085086C">
        <w:rPr>
          <w:rFonts w:ascii="Consolas" w:hAnsi="Consolas" w:cs="Consolas"/>
        </w:rPr>
        <w:t xml:space="preserve">        'PASSWORD': 'usr_sun4T',</w:t>
      </w:r>
    </w:p>
    <w:p w14:paraId="45EA6F42" w14:textId="77777777" w:rsidR="0085086C" w:rsidRPr="0085086C" w:rsidRDefault="0085086C" w:rsidP="0085086C">
      <w:pPr>
        <w:rPr>
          <w:rFonts w:ascii="Consolas" w:hAnsi="Consolas" w:cs="Consolas"/>
        </w:rPr>
      </w:pPr>
      <w:r w:rsidRPr="0085086C">
        <w:rPr>
          <w:rFonts w:ascii="Consolas" w:hAnsi="Consolas" w:cs="Consolas"/>
        </w:rPr>
        <w:t xml:space="preserve">        'HOST': 'localhost',</w:t>
      </w:r>
    </w:p>
    <w:p w14:paraId="4DBB06C6" w14:textId="77777777" w:rsidR="0085086C" w:rsidRPr="0085086C" w:rsidRDefault="0085086C" w:rsidP="0085086C">
      <w:pPr>
        <w:rPr>
          <w:rFonts w:ascii="Consolas" w:hAnsi="Consolas" w:cs="Consolas"/>
        </w:rPr>
      </w:pPr>
      <w:r w:rsidRPr="0085086C">
        <w:rPr>
          <w:rFonts w:ascii="Consolas" w:hAnsi="Consolas" w:cs="Consolas"/>
        </w:rPr>
        <w:t xml:space="preserve">        'PORT': '3306',</w:t>
      </w:r>
    </w:p>
    <w:p w14:paraId="1AFFC4EE" w14:textId="77777777" w:rsidR="0085086C" w:rsidRPr="0085086C" w:rsidRDefault="0085086C" w:rsidP="0085086C">
      <w:pPr>
        <w:rPr>
          <w:rFonts w:ascii="Consolas" w:hAnsi="Consolas" w:cs="Consolas"/>
        </w:rPr>
      </w:pPr>
      <w:r w:rsidRPr="0085086C">
        <w:rPr>
          <w:rFonts w:ascii="Consolas" w:hAnsi="Consolas" w:cs="Consolas"/>
        </w:rPr>
        <w:t xml:space="preserve">    },</w:t>
      </w:r>
    </w:p>
    <w:p w14:paraId="6132A09F" w14:textId="77777777" w:rsidR="0085086C" w:rsidRPr="0085086C" w:rsidRDefault="0085086C" w:rsidP="0085086C">
      <w:pPr>
        <w:rPr>
          <w:rFonts w:ascii="Consolas" w:hAnsi="Consolas" w:cs="Consolas"/>
        </w:rPr>
      </w:pPr>
      <w:r w:rsidRPr="0085086C">
        <w:rPr>
          <w:rFonts w:ascii="Consolas" w:hAnsi="Consolas" w:cs="Consolas"/>
        </w:rPr>
        <w:t xml:space="preserve">    'facturacion': {</w:t>
      </w:r>
    </w:p>
    <w:p w14:paraId="6E48DC82" w14:textId="77777777" w:rsidR="0085086C" w:rsidRPr="0085086C" w:rsidRDefault="0085086C" w:rsidP="0085086C">
      <w:pPr>
        <w:rPr>
          <w:rFonts w:ascii="Consolas" w:hAnsi="Consolas" w:cs="Consolas"/>
        </w:rPr>
      </w:pPr>
      <w:r w:rsidRPr="0085086C">
        <w:rPr>
          <w:rFonts w:ascii="Consolas" w:hAnsi="Consolas" w:cs="Consolas"/>
        </w:rPr>
        <w:t xml:space="preserve">        'ENGINE': 'django.db.backends.mysql',</w:t>
      </w:r>
    </w:p>
    <w:p w14:paraId="7C4064E1" w14:textId="77777777" w:rsidR="0085086C" w:rsidRPr="0085086C" w:rsidRDefault="0085086C" w:rsidP="0085086C">
      <w:pPr>
        <w:rPr>
          <w:rFonts w:ascii="Consolas" w:hAnsi="Consolas" w:cs="Consolas"/>
        </w:rPr>
      </w:pPr>
      <w:r w:rsidRPr="0085086C">
        <w:rPr>
          <w:rFonts w:ascii="Consolas" w:hAnsi="Consolas" w:cs="Consolas"/>
        </w:rPr>
        <w:t xml:space="preserve">        'NAME': 'sunat-email',</w:t>
      </w:r>
    </w:p>
    <w:p w14:paraId="4D6AFD1B" w14:textId="77777777" w:rsidR="0085086C" w:rsidRPr="0085086C" w:rsidRDefault="0085086C" w:rsidP="0085086C">
      <w:pPr>
        <w:rPr>
          <w:rFonts w:ascii="Consolas" w:hAnsi="Consolas" w:cs="Consolas"/>
        </w:rPr>
      </w:pPr>
      <w:r w:rsidRPr="0085086C">
        <w:rPr>
          <w:rFonts w:ascii="Consolas" w:hAnsi="Consolas" w:cs="Consolas"/>
        </w:rPr>
        <w:lastRenderedPageBreak/>
        <w:t xml:space="preserve">        'USER': 'admmagia',</w:t>
      </w:r>
    </w:p>
    <w:p w14:paraId="1C7CC7E8" w14:textId="77777777" w:rsidR="0085086C" w:rsidRPr="0085086C" w:rsidRDefault="0085086C" w:rsidP="0085086C">
      <w:pPr>
        <w:rPr>
          <w:rFonts w:ascii="Consolas" w:hAnsi="Consolas" w:cs="Consolas"/>
        </w:rPr>
      </w:pPr>
      <w:r w:rsidRPr="0085086C">
        <w:rPr>
          <w:rFonts w:ascii="Consolas" w:hAnsi="Consolas" w:cs="Consolas"/>
        </w:rPr>
        <w:t xml:space="preserve">        'PASSWORD': 'Magia2017',</w:t>
      </w:r>
    </w:p>
    <w:p w14:paraId="7A0DD39D" w14:textId="77777777" w:rsidR="0085086C" w:rsidRPr="0085086C" w:rsidRDefault="0085086C" w:rsidP="0085086C">
      <w:pPr>
        <w:rPr>
          <w:rFonts w:ascii="Consolas" w:hAnsi="Consolas" w:cs="Consolas"/>
        </w:rPr>
      </w:pPr>
      <w:r w:rsidRPr="0085086C">
        <w:rPr>
          <w:rFonts w:ascii="Consolas" w:hAnsi="Consolas" w:cs="Consolas"/>
        </w:rPr>
        <w:t xml:space="preserve">        'HOST': '5.189.144.206',</w:t>
      </w:r>
    </w:p>
    <w:p w14:paraId="7F7C210C" w14:textId="77777777" w:rsidR="0085086C" w:rsidRPr="0085086C" w:rsidRDefault="0085086C" w:rsidP="0085086C">
      <w:pPr>
        <w:rPr>
          <w:rFonts w:ascii="Consolas" w:hAnsi="Consolas" w:cs="Consolas"/>
        </w:rPr>
      </w:pPr>
      <w:r w:rsidRPr="0085086C">
        <w:rPr>
          <w:rFonts w:ascii="Consolas" w:hAnsi="Consolas" w:cs="Consolas"/>
        </w:rPr>
        <w:t xml:space="preserve">        'PORT': '3306',</w:t>
      </w:r>
    </w:p>
    <w:p w14:paraId="580CC2AB" w14:textId="77777777" w:rsidR="0085086C" w:rsidRPr="0085086C" w:rsidRDefault="0085086C" w:rsidP="0085086C">
      <w:pPr>
        <w:rPr>
          <w:rFonts w:ascii="Consolas" w:hAnsi="Consolas" w:cs="Consolas"/>
        </w:rPr>
      </w:pPr>
      <w:r w:rsidRPr="0085086C">
        <w:rPr>
          <w:rFonts w:ascii="Consolas" w:hAnsi="Consolas" w:cs="Consolas"/>
        </w:rPr>
        <w:t xml:space="preserve">    },</w:t>
      </w:r>
    </w:p>
    <w:p w14:paraId="7C94F6F4" w14:textId="77777777" w:rsidR="0085086C" w:rsidRPr="0085086C" w:rsidRDefault="0085086C" w:rsidP="0085086C">
      <w:pPr>
        <w:rPr>
          <w:rFonts w:ascii="Consolas" w:hAnsi="Consolas" w:cs="Consolas"/>
        </w:rPr>
      </w:pPr>
      <w:r w:rsidRPr="0085086C">
        <w:rPr>
          <w:rFonts w:ascii="Consolas" w:hAnsi="Consolas" w:cs="Consolas"/>
        </w:rPr>
        <w:t xml:space="preserve">    'contabilidad': {</w:t>
      </w:r>
    </w:p>
    <w:p w14:paraId="79D2F0DD" w14:textId="77777777" w:rsidR="0085086C" w:rsidRPr="0085086C" w:rsidRDefault="0085086C" w:rsidP="0085086C">
      <w:pPr>
        <w:rPr>
          <w:rFonts w:ascii="Consolas" w:hAnsi="Consolas" w:cs="Consolas"/>
        </w:rPr>
      </w:pPr>
      <w:r w:rsidRPr="0085086C">
        <w:rPr>
          <w:rFonts w:ascii="Consolas" w:hAnsi="Consolas" w:cs="Consolas"/>
        </w:rPr>
        <w:t xml:space="preserve">        'ENGINE': 'django.db.backends.mysql',</w:t>
      </w:r>
    </w:p>
    <w:p w14:paraId="2C6F42CD" w14:textId="77777777" w:rsidR="0085086C" w:rsidRPr="0085086C" w:rsidRDefault="0085086C" w:rsidP="0085086C">
      <w:pPr>
        <w:rPr>
          <w:rFonts w:ascii="Consolas" w:hAnsi="Consolas" w:cs="Consolas"/>
        </w:rPr>
      </w:pPr>
      <w:r w:rsidRPr="0085086C">
        <w:rPr>
          <w:rFonts w:ascii="Consolas" w:hAnsi="Consolas" w:cs="Consolas"/>
        </w:rPr>
        <w:t xml:space="preserve">        'NAME': 'magiadb',</w:t>
      </w:r>
    </w:p>
    <w:p w14:paraId="43627755" w14:textId="77777777" w:rsidR="0085086C" w:rsidRPr="0085086C" w:rsidRDefault="0085086C" w:rsidP="0085086C">
      <w:pPr>
        <w:rPr>
          <w:rFonts w:ascii="Consolas" w:hAnsi="Consolas" w:cs="Consolas"/>
        </w:rPr>
      </w:pPr>
      <w:r w:rsidRPr="0085086C">
        <w:rPr>
          <w:rFonts w:ascii="Consolas" w:hAnsi="Consolas" w:cs="Consolas"/>
        </w:rPr>
        <w:t xml:space="preserve">        'USER': 'admmagia',</w:t>
      </w:r>
    </w:p>
    <w:p w14:paraId="3388CEF2" w14:textId="77777777" w:rsidR="0085086C" w:rsidRPr="0085086C" w:rsidRDefault="0085086C" w:rsidP="0085086C">
      <w:pPr>
        <w:rPr>
          <w:rFonts w:ascii="Consolas" w:hAnsi="Consolas" w:cs="Consolas"/>
        </w:rPr>
      </w:pPr>
      <w:r w:rsidRPr="0085086C">
        <w:rPr>
          <w:rFonts w:ascii="Consolas" w:hAnsi="Consolas" w:cs="Consolas"/>
        </w:rPr>
        <w:t xml:space="preserve">        'PASSWORD': 'Magia2017',</w:t>
      </w:r>
    </w:p>
    <w:p w14:paraId="2277F64E" w14:textId="77777777" w:rsidR="0085086C" w:rsidRPr="0085086C" w:rsidRDefault="0085086C" w:rsidP="0085086C">
      <w:pPr>
        <w:rPr>
          <w:rFonts w:ascii="Consolas" w:hAnsi="Consolas" w:cs="Consolas"/>
        </w:rPr>
      </w:pPr>
      <w:r w:rsidRPr="0085086C">
        <w:rPr>
          <w:rFonts w:ascii="Consolas" w:hAnsi="Consolas" w:cs="Consolas"/>
        </w:rPr>
        <w:t xml:space="preserve">        'HOST': '5.189.144.206',</w:t>
      </w:r>
    </w:p>
    <w:p w14:paraId="6F30C063" w14:textId="77777777" w:rsidR="0085086C" w:rsidRPr="0085086C" w:rsidRDefault="0085086C" w:rsidP="0085086C">
      <w:pPr>
        <w:rPr>
          <w:rFonts w:ascii="Consolas" w:hAnsi="Consolas" w:cs="Consolas"/>
        </w:rPr>
      </w:pPr>
      <w:r w:rsidRPr="0085086C">
        <w:rPr>
          <w:rFonts w:ascii="Consolas" w:hAnsi="Consolas" w:cs="Consolas"/>
        </w:rPr>
        <w:t xml:space="preserve">        'PORT': '3306',</w:t>
      </w:r>
    </w:p>
    <w:p w14:paraId="3C517CB1" w14:textId="77777777" w:rsidR="0085086C" w:rsidRPr="0085086C" w:rsidRDefault="0085086C" w:rsidP="0085086C">
      <w:pPr>
        <w:rPr>
          <w:rFonts w:ascii="Consolas" w:hAnsi="Consolas" w:cs="Consolas"/>
          <w:lang w:val="es-ES"/>
        </w:rPr>
      </w:pPr>
      <w:r w:rsidRPr="0085086C">
        <w:rPr>
          <w:rFonts w:ascii="Consolas" w:hAnsi="Consolas" w:cs="Consolas"/>
        </w:rPr>
        <w:t xml:space="preserve">    </w:t>
      </w:r>
      <w:r w:rsidRPr="0085086C">
        <w:rPr>
          <w:rFonts w:ascii="Consolas" w:hAnsi="Consolas" w:cs="Consolas"/>
          <w:lang w:val="es-ES"/>
        </w:rPr>
        <w:t>}</w:t>
      </w:r>
    </w:p>
    <w:p w14:paraId="1D296D57" w14:textId="77777777" w:rsidR="0085086C" w:rsidRDefault="0085086C" w:rsidP="0085086C">
      <w:pPr>
        <w:rPr>
          <w:rFonts w:ascii="Consolas" w:hAnsi="Consolas" w:cs="Consolas"/>
          <w:lang w:val="es-ES"/>
        </w:rPr>
      </w:pPr>
      <w:r w:rsidRPr="0085086C">
        <w:rPr>
          <w:rFonts w:ascii="Consolas" w:hAnsi="Consolas" w:cs="Consolas"/>
          <w:lang w:val="es-ES"/>
        </w:rPr>
        <w:t>}</w:t>
      </w:r>
    </w:p>
    <w:p w14:paraId="595470AE" w14:textId="77777777" w:rsidR="008D54E6" w:rsidRDefault="008D54E6" w:rsidP="008D54E6">
      <w:pPr>
        <w:rPr>
          <w:lang w:val="es-ES"/>
        </w:rPr>
      </w:pPr>
      <w:r>
        <w:rPr>
          <w:lang w:val="es-ES"/>
        </w:rPr>
        <w:t>El código fuente de todo este componente lo encontramos en:</w:t>
      </w:r>
    </w:p>
    <w:p w14:paraId="1773A765" w14:textId="77777777" w:rsidR="008D54E6" w:rsidRDefault="005C538E" w:rsidP="008D54E6">
      <w:pPr>
        <w:rPr>
          <w:lang w:val="es-ES"/>
        </w:rPr>
      </w:pPr>
      <w:hyperlink r:id="rId14" w:history="1">
        <w:r w:rsidR="008D54E6" w:rsidRPr="009C32EA">
          <w:rPr>
            <w:rStyle w:val="Hyperlink"/>
            <w:lang w:val="es-ES"/>
          </w:rPr>
          <w:t>https://github.com/jjmiranda/bot-hackathon-sunat/tree/master/backend2/sunat</w:t>
        </w:r>
      </w:hyperlink>
    </w:p>
    <w:p w14:paraId="4AE97B8C" w14:textId="77777777" w:rsidR="000C49C4" w:rsidRDefault="000C49C4" w:rsidP="008D54E6">
      <w:pPr>
        <w:rPr>
          <w:lang w:val="es-ES"/>
        </w:rPr>
      </w:pPr>
      <w:r>
        <w:rPr>
          <w:lang w:val="es-ES"/>
        </w:rPr>
        <w:t>El listado del directorio es el siguiente:</w:t>
      </w:r>
    </w:p>
    <w:p w14:paraId="7A3589FD" w14:textId="77777777" w:rsidR="000C49C4" w:rsidRPr="000C49C4" w:rsidRDefault="000C49C4" w:rsidP="000C49C4">
      <w:pPr>
        <w:rPr>
          <w:lang w:val="es-ES"/>
        </w:rPr>
      </w:pPr>
      <w:r w:rsidRPr="000C49C4">
        <w:rPr>
          <w:lang w:val="es-ES"/>
        </w:rPr>
        <w:t>manage.py</w:t>
      </w:r>
    </w:p>
    <w:p w14:paraId="72FBB0D5" w14:textId="77777777" w:rsidR="000C49C4" w:rsidRPr="000C49C4" w:rsidRDefault="000C49C4" w:rsidP="000C49C4">
      <w:pPr>
        <w:rPr>
          <w:lang w:val="es-ES"/>
        </w:rPr>
      </w:pPr>
      <w:r w:rsidRPr="000C49C4">
        <w:rPr>
          <w:lang w:val="es-ES"/>
        </w:rPr>
        <w:t>sunat/</w:t>
      </w:r>
    </w:p>
    <w:p w14:paraId="3CBBDA62" w14:textId="77777777" w:rsidR="000C49C4" w:rsidRPr="0085086C" w:rsidRDefault="000C49C4" w:rsidP="000C49C4">
      <w:pPr>
        <w:rPr>
          <w:lang w:val="es-ES"/>
        </w:rPr>
      </w:pPr>
      <w:r w:rsidRPr="000C49C4">
        <w:rPr>
          <w:lang w:val="es-ES"/>
        </w:rPr>
        <w:t>tienda/</w:t>
      </w:r>
    </w:p>
    <w:p w14:paraId="0DB5B6F3" w14:textId="77777777" w:rsidR="0085086C" w:rsidRPr="0085086C" w:rsidRDefault="0085086C" w:rsidP="0085086C">
      <w:pPr>
        <w:pStyle w:val="Heading1"/>
        <w:rPr>
          <w:lang w:val="es-ES"/>
        </w:rPr>
      </w:pPr>
      <w:r w:rsidRPr="0085086C">
        <w:rPr>
          <w:lang w:val="es-ES"/>
        </w:rPr>
        <w:lastRenderedPageBreak/>
        <w:t>Componente 3</w:t>
      </w:r>
      <w:r>
        <w:rPr>
          <w:lang w:val="es-ES"/>
        </w:rPr>
        <w:t>: Toshi app</w:t>
      </w:r>
    </w:p>
    <w:p w14:paraId="0F38377C" w14:textId="77777777" w:rsidR="0085086C" w:rsidRDefault="008D54E6" w:rsidP="0085086C">
      <w:pPr>
        <w:rPr>
          <w:lang w:val="es-ES"/>
        </w:rPr>
      </w:pPr>
      <w:r>
        <w:rPr>
          <w:lang w:val="es-ES"/>
        </w:rPr>
        <w:t>Este componente es un chatbot construido según las características técnicas de una aplicación para el navegador del Blockchain Ethereum TOSHI según la documentación de desarrollo que se puede encontrar en la siguiente ruta:</w:t>
      </w:r>
    </w:p>
    <w:p w14:paraId="7AB55427" w14:textId="77777777" w:rsidR="008D54E6" w:rsidRDefault="005C538E" w:rsidP="0085086C">
      <w:pPr>
        <w:rPr>
          <w:lang w:val="es-ES"/>
        </w:rPr>
      </w:pPr>
      <w:hyperlink r:id="rId15" w:history="1">
        <w:r w:rsidR="008D54E6" w:rsidRPr="009C32EA">
          <w:rPr>
            <w:rStyle w:val="Hyperlink"/>
            <w:lang w:val="es-ES"/>
          </w:rPr>
          <w:t>https://developers.toshi.org/docs</w:t>
        </w:r>
      </w:hyperlink>
    </w:p>
    <w:p w14:paraId="196A60A5" w14:textId="77777777" w:rsidR="008D54E6" w:rsidRDefault="008D54E6" w:rsidP="0085086C">
      <w:pPr>
        <w:rPr>
          <w:lang w:val="es-ES"/>
        </w:rPr>
      </w:pPr>
      <w:r>
        <w:rPr>
          <w:lang w:val="es-ES"/>
        </w:rPr>
        <w:t>La aplicación TOSHI tanto para iOS como para Android se puede descargar de la siguiente ruta:</w:t>
      </w:r>
    </w:p>
    <w:p w14:paraId="210A52D0" w14:textId="77777777" w:rsidR="008D54E6" w:rsidRDefault="005C538E" w:rsidP="0085086C">
      <w:pPr>
        <w:rPr>
          <w:lang w:val="es-ES"/>
        </w:rPr>
      </w:pPr>
      <w:hyperlink r:id="rId16" w:history="1">
        <w:r w:rsidR="008D54E6" w:rsidRPr="009C32EA">
          <w:rPr>
            <w:rStyle w:val="Hyperlink"/>
            <w:lang w:val="es-ES"/>
          </w:rPr>
          <w:t>https://www.toshi.org/</w:t>
        </w:r>
      </w:hyperlink>
    </w:p>
    <w:p w14:paraId="2417CA3C" w14:textId="77777777" w:rsidR="008D54E6" w:rsidRDefault="008D54E6" w:rsidP="0085086C">
      <w:pPr>
        <w:rPr>
          <w:lang w:val="es-ES"/>
        </w:rPr>
      </w:pPr>
      <w:r>
        <w:rPr>
          <w:lang w:val="es-ES"/>
        </w:rPr>
        <w:t>La arquitectura del componente Toshi APP es el siguiente:</w:t>
      </w:r>
    </w:p>
    <w:p w14:paraId="3FB61D03" w14:textId="77777777" w:rsidR="008D54E6" w:rsidRPr="008D54E6" w:rsidRDefault="008D54E6" w:rsidP="008D54E6">
      <w:pPr>
        <w:spacing w:after="0" w:line="240" w:lineRule="auto"/>
        <w:rPr>
          <w:rFonts w:ascii="Times New Roman" w:eastAsia="Times New Roman" w:hAnsi="Times New Roman" w:cs="Times New Roman"/>
          <w:color w:val="auto"/>
          <w:sz w:val="24"/>
          <w:szCs w:val="24"/>
          <w:lang w:eastAsia="en-US"/>
        </w:rPr>
      </w:pPr>
      <w:r w:rsidRPr="008D54E6">
        <w:rPr>
          <w:rFonts w:ascii="Times New Roman" w:eastAsia="Times New Roman" w:hAnsi="Times New Roman" w:cs="Times New Roman"/>
          <w:color w:val="auto"/>
          <w:sz w:val="24"/>
          <w:szCs w:val="24"/>
          <w:lang w:eastAsia="en-US"/>
        </w:rPr>
        <w:fldChar w:fldCharType="begin"/>
      </w:r>
      <w:r w:rsidRPr="008D54E6">
        <w:rPr>
          <w:rFonts w:ascii="Times New Roman" w:eastAsia="Times New Roman" w:hAnsi="Times New Roman" w:cs="Times New Roman"/>
          <w:color w:val="auto"/>
          <w:sz w:val="24"/>
          <w:szCs w:val="24"/>
          <w:lang w:eastAsia="en-US"/>
        </w:rPr>
        <w:instrText xml:space="preserve"> INCLUDEPICTURE "https://github.com/jjmiranda/bot-hackathon-sunat/raw/master/docs/images/app-architecture.png" \* MERGEFORMATINET </w:instrText>
      </w:r>
      <w:r w:rsidRPr="008D54E6">
        <w:rPr>
          <w:rFonts w:ascii="Times New Roman" w:eastAsia="Times New Roman" w:hAnsi="Times New Roman" w:cs="Times New Roman"/>
          <w:color w:val="auto"/>
          <w:sz w:val="24"/>
          <w:szCs w:val="24"/>
          <w:lang w:eastAsia="en-US"/>
        </w:rPr>
        <w:fldChar w:fldCharType="separate"/>
      </w:r>
      <w:r w:rsidRPr="008D54E6">
        <w:rPr>
          <w:rFonts w:ascii="Times New Roman" w:eastAsia="Times New Roman" w:hAnsi="Times New Roman" w:cs="Times New Roman"/>
          <w:noProof/>
          <w:color w:val="auto"/>
          <w:sz w:val="24"/>
          <w:szCs w:val="24"/>
          <w:lang w:eastAsia="en-US"/>
        </w:rPr>
        <w:drawing>
          <wp:inline distT="0" distB="0" distL="0" distR="0" wp14:anchorId="5DA4AC3B" wp14:editId="117045ED">
            <wp:extent cx="5450205" cy="2512695"/>
            <wp:effectExtent l="0" t="0" r="0" b="0"/>
            <wp:docPr id="4"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0205" cy="2512695"/>
                    </a:xfrm>
                    <a:prstGeom prst="rect">
                      <a:avLst/>
                    </a:prstGeom>
                    <a:noFill/>
                    <a:ln>
                      <a:noFill/>
                    </a:ln>
                  </pic:spPr>
                </pic:pic>
              </a:graphicData>
            </a:graphic>
          </wp:inline>
        </w:drawing>
      </w:r>
      <w:r w:rsidRPr="008D54E6">
        <w:rPr>
          <w:rFonts w:ascii="Times New Roman" w:eastAsia="Times New Roman" w:hAnsi="Times New Roman" w:cs="Times New Roman"/>
          <w:color w:val="auto"/>
          <w:sz w:val="24"/>
          <w:szCs w:val="24"/>
          <w:lang w:eastAsia="en-US"/>
        </w:rPr>
        <w:fldChar w:fldCharType="end"/>
      </w:r>
    </w:p>
    <w:p w14:paraId="4883E54A" w14:textId="77777777" w:rsidR="008D54E6" w:rsidRPr="008D54E6" w:rsidRDefault="008D54E6" w:rsidP="008D54E6">
      <w:pPr>
        <w:pStyle w:val="Heading2"/>
        <w:rPr>
          <w:lang w:val="es-ES"/>
        </w:rPr>
      </w:pPr>
      <w:r w:rsidRPr="008D54E6">
        <w:rPr>
          <w:lang w:val="es-ES"/>
        </w:rPr>
        <w:t>toshi-headless-client</w:t>
      </w:r>
    </w:p>
    <w:p w14:paraId="070022A0" w14:textId="77777777" w:rsidR="008D54E6" w:rsidRPr="008D54E6" w:rsidRDefault="008D54E6" w:rsidP="008D54E6">
      <w:pPr>
        <w:rPr>
          <w:lang w:val="es-ES"/>
        </w:rPr>
      </w:pPr>
      <w:r w:rsidRPr="008D54E6">
        <w:rPr>
          <w:lang w:val="es-ES"/>
        </w:rPr>
        <w:t>Este es el cliente que provee un wrapper alrededor de los servicios backend de Toshi (similiar al cliente iOS y Android). Este maneja también toda la encriptación de los mensajes extremo-a-extremo usando el protocolo SIGNAL. Está escrito en Java y corre en el background, proxeando todos los request desde el bot y hacia el bot.</w:t>
      </w:r>
    </w:p>
    <w:p w14:paraId="2B3D0654" w14:textId="77777777" w:rsidR="008D54E6" w:rsidRPr="008D54E6" w:rsidRDefault="008D54E6" w:rsidP="008D54E6">
      <w:pPr>
        <w:pStyle w:val="Heading2"/>
        <w:rPr>
          <w:lang w:val="es-ES"/>
        </w:rPr>
      </w:pPr>
      <w:r w:rsidRPr="008D54E6">
        <w:rPr>
          <w:lang w:val="es-ES"/>
        </w:rPr>
        <w:t>redis</w:t>
      </w:r>
    </w:p>
    <w:p w14:paraId="5F2892D0" w14:textId="77777777" w:rsidR="008D54E6" w:rsidRPr="008D54E6" w:rsidRDefault="008D54E6" w:rsidP="008D54E6">
      <w:pPr>
        <w:rPr>
          <w:lang w:val="es-ES"/>
        </w:rPr>
      </w:pPr>
      <w:r w:rsidRPr="008D54E6">
        <w:rPr>
          <w:lang w:val="es-ES"/>
        </w:rPr>
        <w:t>Usamos redis pub/sub para proveer la conexión entre el toshi-headless-client y el bot PAGUITO.</w:t>
      </w:r>
    </w:p>
    <w:p w14:paraId="32952EA6" w14:textId="77777777" w:rsidR="008D54E6" w:rsidRPr="008D54E6" w:rsidRDefault="008D54E6" w:rsidP="008D54E6">
      <w:pPr>
        <w:pStyle w:val="Heading2"/>
        <w:rPr>
          <w:lang w:val="es-ES"/>
        </w:rPr>
      </w:pPr>
      <w:r w:rsidRPr="008D54E6">
        <w:rPr>
          <w:lang w:val="es-ES"/>
        </w:rPr>
        <w:lastRenderedPageBreak/>
        <w:t>bot.js</w:t>
      </w:r>
    </w:p>
    <w:p w14:paraId="202B5E2A" w14:textId="77777777" w:rsidR="008D54E6" w:rsidRPr="008D54E6" w:rsidRDefault="008D54E6" w:rsidP="008D54E6">
      <w:pPr>
        <w:rPr>
          <w:lang w:val="es-ES"/>
        </w:rPr>
      </w:pPr>
      <w:r w:rsidRPr="008D54E6">
        <w:rPr>
          <w:lang w:val="es-ES"/>
        </w:rPr>
        <w:t>Aquí es donde está toda la lógica del bot PAGUITO SUNAT.</w:t>
      </w:r>
    </w:p>
    <w:p w14:paraId="3AC82C27" w14:textId="77777777" w:rsidR="008D54E6" w:rsidRPr="008D54E6" w:rsidRDefault="008D54E6" w:rsidP="008D54E6">
      <w:pPr>
        <w:pStyle w:val="Heading2"/>
        <w:rPr>
          <w:lang w:val="es-ES"/>
        </w:rPr>
      </w:pPr>
      <w:r w:rsidRPr="008D54E6">
        <w:rPr>
          <w:lang w:val="es-ES"/>
        </w:rPr>
        <w:t>postgres</w:t>
      </w:r>
    </w:p>
    <w:p w14:paraId="2C52A52B" w14:textId="77777777" w:rsidR="008D54E6" w:rsidRDefault="008D54E6" w:rsidP="008D54E6">
      <w:pPr>
        <w:rPr>
          <w:lang w:val="es-ES"/>
        </w:rPr>
      </w:pPr>
      <w:r w:rsidRPr="008D54E6">
        <w:rPr>
          <w:lang w:val="es-ES"/>
        </w:rPr>
        <w:t>La base de datos Postgres es usada para almacenar toda la data de las sessiones con los usuarios, por lo cual se convierten en estados persistentes para cada usuario con quien el bot habla (similar a los cookies in un web browser), para que el bot interactue de una mejor manera con los usuarios que ya identificó.</w:t>
      </w:r>
    </w:p>
    <w:p w14:paraId="799723A8" w14:textId="77777777" w:rsidR="008D54E6" w:rsidRDefault="008D54E6" w:rsidP="008D54E6">
      <w:pPr>
        <w:rPr>
          <w:lang w:val="es-ES"/>
        </w:rPr>
      </w:pPr>
      <w:r>
        <w:rPr>
          <w:lang w:val="es-ES"/>
        </w:rPr>
        <w:t>Las documentación que se usó para crear y desplegar la aplicación TOSHI APP chatbot se encuentra disponible en el siguiente enlace:</w:t>
      </w:r>
    </w:p>
    <w:p w14:paraId="363FD759" w14:textId="77777777" w:rsidR="008D54E6" w:rsidRDefault="005C538E" w:rsidP="008D54E6">
      <w:pPr>
        <w:rPr>
          <w:lang w:val="es-ES"/>
        </w:rPr>
      </w:pPr>
      <w:hyperlink r:id="rId18" w:history="1">
        <w:r w:rsidR="008D54E6" w:rsidRPr="009C32EA">
          <w:rPr>
            <w:rStyle w:val="Hyperlink"/>
            <w:lang w:val="es-ES"/>
          </w:rPr>
          <w:t>https://developers.toshi.org/docs/creating-a-token-app</w:t>
        </w:r>
      </w:hyperlink>
    </w:p>
    <w:p w14:paraId="4A3539CA" w14:textId="77777777" w:rsidR="008D54E6" w:rsidRDefault="008D54E6" w:rsidP="008D54E6">
      <w:pPr>
        <w:rPr>
          <w:lang w:val="es-ES"/>
        </w:rPr>
      </w:pPr>
      <w:r>
        <w:rPr>
          <w:lang w:val="es-ES"/>
        </w:rPr>
        <w:t xml:space="preserve">Crear un docker-compose.yml al momento de desplegar el chatbot según la documentación y el seed generator para proteger las 12 </w:t>
      </w:r>
      <w:r w:rsidR="000C49C4">
        <w:rPr>
          <w:lang w:val="es-ES"/>
        </w:rPr>
        <w:t>palabras claves a las que se asocia la billetera pública y la llave privada que manejar el chatbot en donde podrían llegar el pago de los impuestos y el pago al comerciante directamente desde la billetera Toshi del cliente.</w:t>
      </w:r>
    </w:p>
    <w:p w14:paraId="76F6C6A8" w14:textId="77777777" w:rsidR="000C49C4" w:rsidRDefault="000C49C4" w:rsidP="000C49C4">
      <w:pPr>
        <w:rPr>
          <w:lang w:val="es-ES"/>
        </w:rPr>
      </w:pPr>
      <w:r>
        <w:rPr>
          <w:lang w:val="es-ES"/>
        </w:rPr>
        <w:t>El código fuente de todo este componente lo encontramos en:</w:t>
      </w:r>
    </w:p>
    <w:p w14:paraId="743017C9" w14:textId="77777777" w:rsidR="000C49C4" w:rsidRDefault="005C538E" w:rsidP="000C49C4">
      <w:pPr>
        <w:rPr>
          <w:lang w:val="es-ES"/>
        </w:rPr>
      </w:pPr>
      <w:hyperlink r:id="rId19" w:history="1">
        <w:r w:rsidR="000C49C4" w:rsidRPr="009C32EA">
          <w:rPr>
            <w:rStyle w:val="Hyperlink"/>
            <w:lang w:val="es-ES"/>
          </w:rPr>
          <w:t>https://github.com/jjmiranda/bot-hackathon-sunat/tree/master/bot-sunat-toshiAPP</w:t>
        </w:r>
      </w:hyperlink>
    </w:p>
    <w:p w14:paraId="740D647D" w14:textId="77777777" w:rsidR="000C49C4" w:rsidRDefault="000C49C4" w:rsidP="000C49C4">
      <w:pPr>
        <w:rPr>
          <w:lang w:val="es-ES"/>
        </w:rPr>
      </w:pPr>
      <w:r>
        <w:rPr>
          <w:lang w:val="es-ES"/>
        </w:rPr>
        <w:t>El listado del directorio es el siguiente:</w:t>
      </w:r>
    </w:p>
    <w:p w14:paraId="40D513F5" w14:textId="77777777" w:rsidR="000C49C4" w:rsidRPr="000C49C4" w:rsidRDefault="000C49C4" w:rsidP="000C49C4">
      <w:r w:rsidRPr="000C49C4">
        <w:t>Dockerfile</w:t>
      </w:r>
    </w:p>
    <w:p w14:paraId="496B8448" w14:textId="77777777" w:rsidR="000C49C4" w:rsidRPr="000C49C4" w:rsidRDefault="000C49C4" w:rsidP="000C49C4">
      <w:r w:rsidRPr="000C49C4">
        <w:t>LICENSE</w:t>
      </w:r>
    </w:p>
    <w:p w14:paraId="3CBE95AC" w14:textId="77777777" w:rsidR="000C49C4" w:rsidRPr="000C49C4" w:rsidRDefault="000C49C4" w:rsidP="000C49C4">
      <w:r w:rsidRPr="000C49C4">
        <w:t>Procfile</w:t>
      </w:r>
    </w:p>
    <w:p w14:paraId="7680C751" w14:textId="77777777" w:rsidR="000C49C4" w:rsidRPr="000C49C4" w:rsidRDefault="000C49C4" w:rsidP="000C49C4">
      <w:r w:rsidRPr="000C49C4">
        <w:t>app.json</w:t>
      </w:r>
    </w:p>
    <w:p w14:paraId="456B547A" w14:textId="77777777" w:rsidR="000C49C4" w:rsidRPr="000C49C4" w:rsidRDefault="000C49C4" w:rsidP="000C49C4">
      <w:r w:rsidRPr="000C49C4">
        <w:t>attachments/</w:t>
      </w:r>
    </w:p>
    <w:p w14:paraId="4194B572" w14:textId="77777777" w:rsidR="000C49C4" w:rsidRPr="000C49C4" w:rsidRDefault="000C49C4" w:rsidP="000C49C4">
      <w:r w:rsidRPr="000C49C4">
        <w:t>bin/</w:t>
      </w:r>
    </w:p>
    <w:p w14:paraId="0101AA30" w14:textId="77777777" w:rsidR="000C49C4" w:rsidRPr="000C49C4" w:rsidRDefault="000C49C4" w:rsidP="000C49C4">
      <w:r w:rsidRPr="000C49C4">
        <w:t>build.gradle</w:t>
      </w:r>
    </w:p>
    <w:p w14:paraId="37EAA9C3" w14:textId="77777777" w:rsidR="000C49C4" w:rsidRPr="000C49C4" w:rsidRDefault="000C49C4" w:rsidP="000C49C4">
      <w:r w:rsidRPr="000C49C4">
        <w:lastRenderedPageBreak/>
        <w:t>config/</w:t>
      </w:r>
    </w:p>
    <w:p w14:paraId="407F6BC4" w14:textId="77777777" w:rsidR="000C49C4" w:rsidRPr="000C49C4" w:rsidRDefault="000C49C4" w:rsidP="000C49C4">
      <w:r w:rsidRPr="000C49C4">
        <w:t>currency.json</w:t>
      </w:r>
    </w:p>
    <w:p w14:paraId="73561FE8" w14:textId="77777777" w:rsidR="000C49C4" w:rsidRPr="000C49C4" w:rsidRDefault="000C49C4" w:rsidP="000C49C4">
      <w:r w:rsidRPr="000C49C4">
        <w:t>dependencies/</w:t>
      </w:r>
    </w:p>
    <w:p w14:paraId="4A130217" w14:textId="77777777" w:rsidR="000C49C4" w:rsidRPr="000C49C4" w:rsidRDefault="000C49C4" w:rsidP="000C49C4">
      <w:r w:rsidRPr="000C49C4">
        <w:t>docker-compose.yml.sample</w:t>
      </w:r>
    </w:p>
    <w:p w14:paraId="5643FB1B" w14:textId="77777777" w:rsidR="000C49C4" w:rsidRPr="000C49C4" w:rsidRDefault="000C49C4" w:rsidP="000C49C4">
      <w:r w:rsidRPr="000C49C4">
        <w:t>examples/</w:t>
      </w:r>
    </w:p>
    <w:p w14:paraId="090510FB" w14:textId="77777777" w:rsidR="000C49C4" w:rsidRPr="000C49C4" w:rsidRDefault="000C49C4" w:rsidP="000C49C4">
      <w:r w:rsidRPr="000C49C4">
        <w:t>gradle/</w:t>
      </w:r>
    </w:p>
    <w:p w14:paraId="22691C51" w14:textId="77777777" w:rsidR="000C49C4" w:rsidRPr="000C49C4" w:rsidRDefault="000C49C4" w:rsidP="000C49C4">
      <w:r w:rsidRPr="000C49C4">
        <w:t>gradlew*</w:t>
      </w:r>
    </w:p>
    <w:p w14:paraId="35700C91" w14:textId="77777777" w:rsidR="000C49C4" w:rsidRPr="000C49C4" w:rsidRDefault="000C49C4" w:rsidP="000C49C4">
      <w:r w:rsidRPr="000C49C4">
        <w:t>gradlew.bat</w:t>
      </w:r>
    </w:p>
    <w:p w14:paraId="269EF8E9" w14:textId="77777777" w:rsidR="000C49C4" w:rsidRPr="000C49C4" w:rsidRDefault="000C49C4" w:rsidP="000C49C4">
      <w:r w:rsidRPr="000C49C4">
        <w:t>package.json</w:t>
      </w:r>
    </w:p>
    <w:p w14:paraId="3BBFBB24" w14:textId="77777777" w:rsidR="000C49C4" w:rsidRPr="000C49C4" w:rsidRDefault="000C49C4" w:rsidP="000C49C4">
      <w:r w:rsidRPr="000C49C4">
        <w:t>src/</w:t>
      </w:r>
    </w:p>
    <w:p w14:paraId="457B2C45" w14:textId="77777777" w:rsidR="000C49C4" w:rsidRPr="000C49C4" w:rsidRDefault="000C49C4" w:rsidP="000C49C4">
      <w:pPr>
        <w:rPr>
          <w:lang w:val="es-ES"/>
        </w:rPr>
      </w:pPr>
      <w:r w:rsidRPr="000C49C4">
        <w:rPr>
          <w:lang w:val="es-ES"/>
        </w:rPr>
        <w:t>system.properties</w:t>
      </w:r>
    </w:p>
    <w:p w14:paraId="215E24E4" w14:textId="77777777" w:rsidR="000C49C4" w:rsidRDefault="000C49C4" w:rsidP="000C49C4">
      <w:pPr>
        <w:rPr>
          <w:lang w:val="es-ES"/>
        </w:rPr>
      </w:pPr>
      <w:r w:rsidRPr="000C49C4">
        <w:rPr>
          <w:lang w:val="es-ES"/>
        </w:rPr>
        <w:t>yarn.lock</w:t>
      </w:r>
    </w:p>
    <w:p w14:paraId="33B9FFCB" w14:textId="77777777" w:rsidR="000C49C4" w:rsidRPr="00AD79B5" w:rsidRDefault="000C49C4" w:rsidP="000C49C4">
      <w:pPr>
        <w:rPr>
          <w:lang w:val="es-ES"/>
        </w:rPr>
      </w:pPr>
    </w:p>
    <w:p w14:paraId="0196D4BC" w14:textId="77777777" w:rsidR="0085086C" w:rsidRPr="0085086C" w:rsidRDefault="0085086C" w:rsidP="0085086C">
      <w:pPr>
        <w:pStyle w:val="Heading1"/>
        <w:rPr>
          <w:lang w:val="es-ES"/>
        </w:rPr>
      </w:pPr>
      <w:r w:rsidRPr="0085086C">
        <w:rPr>
          <w:lang w:val="es-ES"/>
        </w:rPr>
        <w:t>Co</w:t>
      </w:r>
      <w:r>
        <w:rPr>
          <w:lang w:val="es-ES"/>
        </w:rPr>
        <w:t>mponente 4: Facturador</w:t>
      </w:r>
    </w:p>
    <w:p w14:paraId="126BD670" w14:textId="77777777" w:rsidR="0085086C" w:rsidRDefault="000C49C4" w:rsidP="0085086C">
      <w:pPr>
        <w:rPr>
          <w:lang w:val="es-ES"/>
        </w:rPr>
      </w:pPr>
      <w:r>
        <w:rPr>
          <w:lang w:val="es-ES"/>
        </w:rPr>
        <w:t>Es el componente responsable de la generación de los documentos electrónicos y quien se conecta con los servicios de la SUNAT para firmarlos digitalmente y generar el documento electrónico valido.</w:t>
      </w:r>
    </w:p>
    <w:p w14:paraId="4E0E4B9F" w14:textId="77777777" w:rsidR="000C49C4" w:rsidRDefault="00366BFE" w:rsidP="0085086C">
      <w:pPr>
        <w:rPr>
          <w:lang w:val="es-ES"/>
        </w:rPr>
      </w:pPr>
      <w:r>
        <w:rPr>
          <w:lang w:val="es-ES"/>
        </w:rPr>
        <w:t>El componente</w:t>
      </w:r>
      <w:r w:rsidR="000C49C4">
        <w:rPr>
          <w:lang w:val="es-ES"/>
        </w:rPr>
        <w:t xml:space="preserve"> esta construido sobre JAVA.</w:t>
      </w:r>
    </w:p>
    <w:p w14:paraId="1577FC4D" w14:textId="77777777" w:rsidR="00366BFE" w:rsidRDefault="00366BFE" w:rsidP="00366BFE">
      <w:pPr>
        <w:rPr>
          <w:lang w:val="es-ES"/>
        </w:rPr>
      </w:pPr>
      <w:r>
        <w:rPr>
          <w:lang w:val="es-ES"/>
        </w:rPr>
        <w:t>El código fuente de todo este componente lo encontramos en:</w:t>
      </w:r>
    </w:p>
    <w:p w14:paraId="3716D690" w14:textId="77777777" w:rsidR="00366BFE" w:rsidRDefault="005C538E" w:rsidP="00366BFE">
      <w:pPr>
        <w:rPr>
          <w:lang w:val="es-ES"/>
        </w:rPr>
      </w:pPr>
      <w:hyperlink r:id="rId20" w:history="1">
        <w:r w:rsidR="00366BFE" w:rsidRPr="009C32EA">
          <w:rPr>
            <w:rStyle w:val="Hyperlink"/>
            <w:lang w:val="es-ES"/>
          </w:rPr>
          <w:t>https://github.com/jjmiranda/bot-hackathon-sunat/tree/master/FacturadorSunat</w:t>
        </w:r>
      </w:hyperlink>
    </w:p>
    <w:p w14:paraId="02321BD2" w14:textId="77777777" w:rsidR="00366BFE" w:rsidRDefault="00366BFE" w:rsidP="00366BFE">
      <w:pPr>
        <w:rPr>
          <w:lang w:val="es-ES"/>
        </w:rPr>
      </w:pPr>
      <w:r>
        <w:rPr>
          <w:lang w:val="es-ES"/>
        </w:rPr>
        <w:t>El listado del directorio es el siguiente:</w:t>
      </w:r>
    </w:p>
    <w:p w14:paraId="57620208" w14:textId="77777777" w:rsidR="00366BFE" w:rsidRPr="00366BFE" w:rsidRDefault="00366BFE" w:rsidP="00366BFE">
      <w:r w:rsidRPr="00366BFE">
        <w:t>.classpath</w:t>
      </w:r>
    </w:p>
    <w:p w14:paraId="65F4D655" w14:textId="77777777" w:rsidR="00366BFE" w:rsidRPr="00366BFE" w:rsidRDefault="00366BFE" w:rsidP="00366BFE">
      <w:r w:rsidRPr="00366BFE">
        <w:t>.project</w:t>
      </w:r>
    </w:p>
    <w:p w14:paraId="7CCF5B29" w14:textId="77777777" w:rsidR="00366BFE" w:rsidRPr="00366BFE" w:rsidRDefault="00366BFE" w:rsidP="00366BFE">
      <w:r w:rsidRPr="00366BFE">
        <w:lastRenderedPageBreak/>
        <w:t>.settings/</w:t>
      </w:r>
    </w:p>
    <w:p w14:paraId="39E91D65" w14:textId="77777777" w:rsidR="00366BFE" w:rsidRPr="00366BFE" w:rsidRDefault="00366BFE" w:rsidP="00366BFE">
      <w:r w:rsidRPr="00366BFE">
        <w:t>WebContent/</w:t>
      </w:r>
    </w:p>
    <w:p w14:paraId="3F197BF1" w14:textId="77777777" w:rsidR="00366BFE" w:rsidRPr="00366BFE" w:rsidRDefault="00366BFE" w:rsidP="00366BFE">
      <w:r w:rsidRPr="00366BFE">
        <w:t>build/</w:t>
      </w:r>
    </w:p>
    <w:p w14:paraId="4FB494A2" w14:textId="77777777" w:rsidR="000C49C4" w:rsidRDefault="00366BFE" w:rsidP="00366BFE">
      <w:pPr>
        <w:rPr>
          <w:lang w:val="es-ES"/>
        </w:rPr>
      </w:pPr>
      <w:r w:rsidRPr="00366BFE">
        <w:t>src/</w:t>
      </w:r>
    </w:p>
    <w:p w14:paraId="5DB6DAA6" w14:textId="77777777" w:rsidR="000C49C4" w:rsidRPr="00AD79B5" w:rsidRDefault="000C49C4" w:rsidP="0085086C">
      <w:pPr>
        <w:rPr>
          <w:lang w:val="es-ES"/>
        </w:rPr>
      </w:pPr>
    </w:p>
    <w:p w14:paraId="4AEEFD4D" w14:textId="77777777" w:rsidR="0085086C" w:rsidRPr="000C49C4" w:rsidRDefault="0085086C" w:rsidP="0085086C">
      <w:pPr>
        <w:pStyle w:val="Heading1"/>
        <w:rPr>
          <w:lang w:val="es-ES"/>
        </w:rPr>
      </w:pPr>
      <w:r w:rsidRPr="000C49C4">
        <w:rPr>
          <w:lang w:val="es-ES"/>
        </w:rPr>
        <w:t>Componente 5: contable</w:t>
      </w:r>
    </w:p>
    <w:p w14:paraId="4D785B7F" w14:textId="77777777" w:rsidR="0085086C" w:rsidRDefault="00366BFE" w:rsidP="0085086C">
      <w:pPr>
        <w:rPr>
          <w:lang w:val="es-ES"/>
        </w:rPr>
      </w:pPr>
      <w:r>
        <w:rPr>
          <w:lang w:val="es-ES"/>
        </w:rPr>
        <w:t>Es el componente que en base a los documentos generados por el Backend y pagados desde el Toshi APP genera los libros contables.</w:t>
      </w:r>
    </w:p>
    <w:p w14:paraId="1D5AFFE4" w14:textId="77777777" w:rsidR="00366BFE" w:rsidRDefault="00366BFE" w:rsidP="0085086C">
      <w:pPr>
        <w:rPr>
          <w:lang w:val="es-ES"/>
        </w:rPr>
      </w:pPr>
      <w:r>
        <w:rPr>
          <w:lang w:val="es-ES"/>
        </w:rPr>
        <w:t>El componente esta desarrollado íntegramente como PERL Modules.</w:t>
      </w:r>
    </w:p>
    <w:p w14:paraId="47177EC2" w14:textId="77777777" w:rsidR="00366BFE" w:rsidRDefault="00366BFE" w:rsidP="00366BFE">
      <w:pPr>
        <w:rPr>
          <w:lang w:val="es-ES"/>
        </w:rPr>
      </w:pPr>
      <w:r>
        <w:rPr>
          <w:lang w:val="es-ES"/>
        </w:rPr>
        <w:t>El código fuente de todo este componente lo encontramos en:</w:t>
      </w:r>
    </w:p>
    <w:p w14:paraId="6B66A367" w14:textId="77777777" w:rsidR="00366BFE" w:rsidRDefault="005C538E" w:rsidP="00366BFE">
      <w:pPr>
        <w:rPr>
          <w:lang w:val="es-ES"/>
        </w:rPr>
      </w:pPr>
      <w:hyperlink r:id="rId21" w:history="1">
        <w:r w:rsidR="00366BFE" w:rsidRPr="009C32EA">
          <w:rPr>
            <w:rStyle w:val="Hyperlink"/>
            <w:lang w:val="es-ES"/>
          </w:rPr>
          <w:t>https://github.com/jjmiranda/bot-hackathon-sunat/tree/master/contable</w:t>
        </w:r>
      </w:hyperlink>
    </w:p>
    <w:p w14:paraId="5B9798D5" w14:textId="77777777" w:rsidR="00366BFE" w:rsidRDefault="00366BFE" w:rsidP="00366BFE">
      <w:pPr>
        <w:rPr>
          <w:lang w:val="es-ES"/>
        </w:rPr>
      </w:pPr>
      <w:r>
        <w:rPr>
          <w:lang w:val="es-ES"/>
        </w:rPr>
        <w:t>El listado del directorio es el siguiente:</w:t>
      </w:r>
    </w:p>
    <w:p w14:paraId="61CF0B4D" w14:textId="77777777" w:rsidR="00366BFE" w:rsidRPr="00366BFE" w:rsidRDefault="00366BFE" w:rsidP="00366BFE">
      <w:r w:rsidRPr="00366BFE">
        <w:t>modulos/</w:t>
      </w:r>
    </w:p>
    <w:p w14:paraId="5EF186B3" w14:textId="77777777" w:rsidR="00366BFE" w:rsidRPr="00366BFE" w:rsidRDefault="00366BFE" w:rsidP="00366BFE">
      <w:r w:rsidRPr="00366BFE">
        <w:t>sql/</w:t>
      </w:r>
    </w:p>
    <w:p w14:paraId="72C97949" w14:textId="77777777" w:rsidR="00366BFE" w:rsidRPr="00366BFE" w:rsidRDefault="00366BFE" w:rsidP="00366BFE">
      <w:r w:rsidRPr="00366BFE">
        <w:t>wpos/</w:t>
      </w:r>
    </w:p>
    <w:p w14:paraId="363ED3D1" w14:textId="77777777" w:rsidR="00AD79B5" w:rsidRDefault="00AD79B5" w:rsidP="00AD79B5">
      <w:pPr>
        <w:rPr>
          <w:lang w:val="es-ES"/>
        </w:rPr>
      </w:pPr>
    </w:p>
    <w:p w14:paraId="2350BACA" w14:textId="77777777" w:rsidR="00366BFE" w:rsidRPr="00AD79B5" w:rsidRDefault="00366BFE" w:rsidP="00AD79B5">
      <w:pPr>
        <w:rPr>
          <w:lang w:val="es-ES"/>
        </w:rPr>
      </w:pPr>
    </w:p>
    <w:sectPr w:rsidR="00366BFE" w:rsidRPr="00AD79B5">
      <w:footerReference w:type="default" r:id="rId22"/>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BD445" w14:textId="77777777" w:rsidR="005C538E" w:rsidRDefault="005C538E">
      <w:pPr>
        <w:spacing w:after="0" w:line="240" w:lineRule="auto"/>
      </w:pPr>
      <w:r>
        <w:separator/>
      </w:r>
    </w:p>
  </w:endnote>
  <w:endnote w:type="continuationSeparator" w:id="0">
    <w:p w14:paraId="0395ABBB" w14:textId="77777777" w:rsidR="005C538E" w:rsidRDefault="005C5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14:paraId="3B517BEB" w14:textId="77777777" w:rsidR="00D4726D" w:rsidRDefault="00DC36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EAA91" w14:textId="77777777" w:rsidR="005C538E" w:rsidRDefault="005C538E">
      <w:pPr>
        <w:spacing w:after="0" w:line="240" w:lineRule="auto"/>
      </w:pPr>
      <w:r>
        <w:separator/>
      </w:r>
    </w:p>
  </w:footnote>
  <w:footnote w:type="continuationSeparator" w:id="0">
    <w:p w14:paraId="68ADBCAB" w14:textId="77777777" w:rsidR="005C538E" w:rsidRDefault="005C5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0F5FC4"/>
    <w:multiLevelType w:val="multilevel"/>
    <w:tmpl w:val="716A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49"/>
    <w:rsid w:val="000C49C4"/>
    <w:rsid w:val="00101FBB"/>
    <w:rsid w:val="001926A1"/>
    <w:rsid w:val="002554BB"/>
    <w:rsid w:val="00366BFE"/>
    <w:rsid w:val="005C538E"/>
    <w:rsid w:val="007C2EE7"/>
    <w:rsid w:val="0085086C"/>
    <w:rsid w:val="00876649"/>
    <w:rsid w:val="008D54E6"/>
    <w:rsid w:val="008F4F53"/>
    <w:rsid w:val="00AD79B5"/>
    <w:rsid w:val="00BA327C"/>
    <w:rsid w:val="00D4726D"/>
    <w:rsid w:val="00DC36C9"/>
    <w:rsid w:val="00E41123"/>
    <w:rsid w:val="00EA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00E4"/>
  <w15:chartTrackingRefBased/>
  <w15:docId w15:val="{DED39966-C3B2-B74E-9306-7803879D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BFE"/>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character" w:styleId="Hyperlink">
    <w:name w:val="Hyperlink"/>
    <w:basedOn w:val="DefaultParagraphFont"/>
    <w:uiPriority w:val="99"/>
    <w:unhideWhenUsed/>
    <w:rsid w:val="00AD79B5"/>
    <w:rPr>
      <w:color w:val="36A3B8" w:themeColor="hyperlink"/>
      <w:u w:val="single"/>
    </w:rPr>
  </w:style>
  <w:style w:type="character" w:styleId="UnresolvedMention">
    <w:name w:val="Unresolved Mention"/>
    <w:basedOn w:val="DefaultParagraphFont"/>
    <w:uiPriority w:val="99"/>
    <w:semiHidden/>
    <w:unhideWhenUsed/>
    <w:rsid w:val="00AD79B5"/>
    <w:rPr>
      <w:color w:val="605E5C"/>
      <w:shd w:val="clear" w:color="auto" w:fill="E1DFDD"/>
    </w:rPr>
  </w:style>
  <w:style w:type="character" w:styleId="FollowedHyperlink">
    <w:name w:val="FollowedHyperlink"/>
    <w:basedOn w:val="DefaultParagraphFont"/>
    <w:uiPriority w:val="99"/>
    <w:semiHidden/>
    <w:unhideWhenUsed/>
    <w:rsid w:val="00AD79B5"/>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91731">
      <w:bodyDiv w:val="1"/>
      <w:marLeft w:val="0"/>
      <w:marRight w:val="0"/>
      <w:marTop w:val="0"/>
      <w:marBottom w:val="0"/>
      <w:divBdr>
        <w:top w:val="none" w:sz="0" w:space="0" w:color="auto"/>
        <w:left w:val="none" w:sz="0" w:space="0" w:color="auto"/>
        <w:bottom w:val="none" w:sz="0" w:space="0" w:color="auto"/>
        <w:right w:val="none" w:sz="0" w:space="0" w:color="auto"/>
      </w:divBdr>
    </w:div>
    <w:div w:id="433747294">
      <w:bodyDiv w:val="1"/>
      <w:marLeft w:val="0"/>
      <w:marRight w:val="0"/>
      <w:marTop w:val="0"/>
      <w:marBottom w:val="0"/>
      <w:divBdr>
        <w:top w:val="none" w:sz="0" w:space="0" w:color="auto"/>
        <w:left w:val="none" w:sz="0" w:space="0" w:color="auto"/>
        <w:bottom w:val="none" w:sz="0" w:space="0" w:color="auto"/>
        <w:right w:val="none" w:sz="0" w:space="0" w:color="auto"/>
      </w:divBdr>
    </w:div>
    <w:div w:id="468594778">
      <w:bodyDiv w:val="1"/>
      <w:marLeft w:val="0"/>
      <w:marRight w:val="0"/>
      <w:marTop w:val="0"/>
      <w:marBottom w:val="0"/>
      <w:divBdr>
        <w:top w:val="none" w:sz="0" w:space="0" w:color="auto"/>
        <w:left w:val="none" w:sz="0" w:space="0" w:color="auto"/>
        <w:bottom w:val="none" w:sz="0" w:space="0" w:color="auto"/>
        <w:right w:val="none" w:sz="0" w:space="0" w:color="auto"/>
      </w:divBdr>
    </w:div>
    <w:div w:id="832793214">
      <w:bodyDiv w:val="1"/>
      <w:marLeft w:val="0"/>
      <w:marRight w:val="0"/>
      <w:marTop w:val="0"/>
      <w:marBottom w:val="0"/>
      <w:divBdr>
        <w:top w:val="none" w:sz="0" w:space="0" w:color="auto"/>
        <w:left w:val="none" w:sz="0" w:space="0" w:color="auto"/>
        <w:bottom w:val="none" w:sz="0" w:space="0" w:color="auto"/>
        <w:right w:val="none" w:sz="0" w:space="0" w:color="auto"/>
      </w:divBdr>
    </w:div>
    <w:div w:id="993878302">
      <w:bodyDiv w:val="1"/>
      <w:marLeft w:val="0"/>
      <w:marRight w:val="0"/>
      <w:marTop w:val="0"/>
      <w:marBottom w:val="0"/>
      <w:divBdr>
        <w:top w:val="none" w:sz="0" w:space="0" w:color="auto"/>
        <w:left w:val="none" w:sz="0" w:space="0" w:color="auto"/>
        <w:bottom w:val="none" w:sz="0" w:space="0" w:color="auto"/>
        <w:right w:val="none" w:sz="0" w:space="0" w:color="auto"/>
      </w:divBdr>
    </w:div>
    <w:div w:id="1050963392">
      <w:bodyDiv w:val="1"/>
      <w:marLeft w:val="0"/>
      <w:marRight w:val="0"/>
      <w:marTop w:val="0"/>
      <w:marBottom w:val="0"/>
      <w:divBdr>
        <w:top w:val="none" w:sz="0" w:space="0" w:color="auto"/>
        <w:left w:val="none" w:sz="0" w:space="0" w:color="auto"/>
        <w:bottom w:val="none" w:sz="0" w:space="0" w:color="auto"/>
        <w:right w:val="none" w:sz="0" w:space="0" w:color="auto"/>
      </w:divBdr>
    </w:div>
    <w:div w:id="1304192665">
      <w:bodyDiv w:val="1"/>
      <w:marLeft w:val="0"/>
      <w:marRight w:val="0"/>
      <w:marTop w:val="0"/>
      <w:marBottom w:val="0"/>
      <w:divBdr>
        <w:top w:val="none" w:sz="0" w:space="0" w:color="auto"/>
        <w:left w:val="none" w:sz="0" w:space="0" w:color="auto"/>
        <w:bottom w:val="none" w:sz="0" w:space="0" w:color="auto"/>
        <w:right w:val="none" w:sz="0" w:space="0" w:color="auto"/>
      </w:divBdr>
    </w:div>
    <w:div w:id="1421289224">
      <w:bodyDiv w:val="1"/>
      <w:marLeft w:val="0"/>
      <w:marRight w:val="0"/>
      <w:marTop w:val="0"/>
      <w:marBottom w:val="0"/>
      <w:divBdr>
        <w:top w:val="none" w:sz="0" w:space="0" w:color="auto"/>
        <w:left w:val="none" w:sz="0" w:space="0" w:color="auto"/>
        <w:bottom w:val="none" w:sz="0" w:space="0" w:color="auto"/>
        <w:right w:val="none" w:sz="0" w:space="0" w:color="auto"/>
      </w:divBdr>
    </w:div>
    <w:div w:id="1519737042">
      <w:bodyDiv w:val="1"/>
      <w:marLeft w:val="0"/>
      <w:marRight w:val="0"/>
      <w:marTop w:val="0"/>
      <w:marBottom w:val="0"/>
      <w:divBdr>
        <w:top w:val="none" w:sz="0" w:space="0" w:color="auto"/>
        <w:left w:val="none" w:sz="0" w:space="0" w:color="auto"/>
        <w:bottom w:val="none" w:sz="0" w:space="0" w:color="auto"/>
        <w:right w:val="none" w:sz="0" w:space="0" w:color="auto"/>
      </w:divBdr>
      <w:divsChild>
        <w:div w:id="2061517991">
          <w:marLeft w:val="0"/>
          <w:marRight w:val="0"/>
          <w:marTop w:val="0"/>
          <w:marBottom w:val="0"/>
          <w:divBdr>
            <w:top w:val="none" w:sz="0" w:space="0" w:color="auto"/>
            <w:left w:val="none" w:sz="0" w:space="0" w:color="auto"/>
            <w:bottom w:val="none" w:sz="0" w:space="0" w:color="auto"/>
            <w:right w:val="none" w:sz="0" w:space="0" w:color="auto"/>
          </w:divBdr>
          <w:divsChild>
            <w:div w:id="792556869">
              <w:marLeft w:val="0"/>
              <w:marRight w:val="0"/>
              <w:marTop w:val="0"/>
              <w:marBottom w:val="0"/>
              <w:divBdr>
                <w:top w:val="none" w:sz="0" w:space="0" w:color="auto"/>
                <w:left w:val="none" w:sz="0" w:space="0" w:color="auto"/>
                <w:bottom w:val="none" w:sz="0" w:space="0" w:color="auto"/>
                <w:right w:val="none" w:sz="0" w:space="0" w:color="auto"/>
              </w:divBdr>
              <w:divsChild>
                <w:div w:id="1568953771">
                  <w:marLeft w:val="0"/>
                  <w:marRight w:val="0"/>
                  <w:marTop w:val="0"/>
                  <w:marBottom w:val="0"/>
                  <w:divBdr>
                    <w:top w:val="none" w:sz="0" w:space="0" w:color="auto"/>
                    <w:left w:val="none" w:sz="0" w:space="0" w:color="auto"/>
                    <w:bottom w:val="none" w:sz="0" w:space="0" w:color="auto"/>
                    <w:right w:val="none" w:sz="0" w:space="0" w:color="auto"/>
                  </w:divBdr>
                  <w:divsChild>
                    <w:div w:id="13408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67428">
      <w:bodyDiv w:val="1"/>
      <w:marLeft w:val="0"/>
      <w:marRight w:val="0"/>
      <w:marTop w:val="0"/>
      <w:marBottom w:val="0"/>
      <w:divBdr>
        <w:top w:val="none" w:sz="0" w:space="0" w:color="auto"/>
        <w:left w:val="none" w:sz="0" w:space="0" w:color="auto"/>
        <w:bottom w:val="none" w:sz="0" w:space="0" w:color="auto"/>
        <w:right w:val="none" w:sz="0" w:space="0" w:color="auto"/>
      </w:divBdr>
    </w:div>
    <w:div w:id="20603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barcode-qr-code-scanner-encoder-ionic-3/" TargetMode="External"/><Relationship Id="rId13" Type="http://schemas.openxmlformats.org/officeDocument/2006/relationships/hyperlink" Target="https://github.com/jjmiranda/bot-hackathon-sunat/blob/master/backend2/sqlbackup.sql" TargetMode="External"/><Relationship Id="rId18" Type="http://schemas.openxmlformats.org/officeDocument/2006/relationships/hyperlink" Target="https://developers.toshi.org/docs/creating-a-token-app" TargetMode="External"/><Relationship Id="rId3" Type="http://schemas.openxmlformats.org/officeDocument/2006/relationships/settings" Target="settings.xml"/><Relationship Id="rId21" Type="http://schemas.openxmlformats.org/officeDocument/2006/relationships/hyperlink" Target="https://github.com/jjmiranda/bot-hackathon-sunat/tree/master/contable" TargetMode="External"/><Relationship Id="rId7" Type="http://schemas.openxmlformats.org/officeDocument/2006/relationships/image" Target="media/image1.png"/><Relationship Id="rId12" Type="http://schemas.openxmlformats.org/officeDocument/2006/relationships/hyperlink" Target="https://github.com/jjmiranda/bot-hackathon-sunat/blob/master/backend2/sunat/sunat/settings.p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oshi.org/" TargetMode="External"/><Relationship Id="rId20" Type="http://schemas.openxmlformats.org/officeDocument/2006/relationships/hyperlink" Target="https://github.com/jjmiranda/bot-hackathon-sunat/tree/master/FacturadorSun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jmiranda/bot-hackathon-sunat/blob/master/docs/Prototipos.a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toshi.org/doc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jjmiranda/bot-hackathon-sunat/tree/master/bot-sunat-toshiAPP" TargetMode="External"/><Relationship Id="rId4" Type="http://schemas.openxmlformats.org/officeDocument/2006/relationships/webSettings" Target="webSettings.xml"/><Relationship Id="rId9" Type="http://schemas.openxmlformats.org/officeDocument/2006/relationships/hyperlink" Target="https://github.com/jjmiranda/bot-hackathon-sunat/tree/master/app-frontend-ionic" TargetMode="External"/><Relationship Id="rId14" Type="http://schemas.openxmlformats.org/officeDocument/2006/relationships/hyperlink" Target="https://github.com/jjmiranda/bot-hackathon-sunat/tree/master/backend2/suna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jmiranda/Library/Containers/com.microsoft.Word/Data/Library/Application%20Support/Microsoft/Office/16.0/DTS/en-US%7b14FFB237-3840-DB41-A3C4-4DD379FE907B%7d/%7bEE7C129A-FA68-D149-A87B-A51D97AE1059%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82</TotalTime>
  <Pages>11</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Miranda</dc:creator>
  <cp:keywords/>
  <dc:description/>
  <cp:lastModifiedBy>Juan José Miranda del Solar</cp:lastModifiedBy>
  <cp:revision>2</cp:revision>
  <dcterms:created xsi:type="dcterms:W3CDTF">2018-07-26T19:56:00Z</dcterms:created>
  <dcterms:modified xsi:type="dcterms:W3CDTF">2018-07-26T23:21:00Z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